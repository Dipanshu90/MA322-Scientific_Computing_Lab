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9DE20" w14:textId="27C78390" w:rsidR="000B44E0" w:rsidRDefault="00B60B42">
      <w:pPr>
        <w:pStyle w:val="Subtitle"/>
      </w:pPr>
      <w:r>
        <w:t>MA322 – Scientific Computing Lab</w:t>
      </w:r>
    </w:p>
    <w:p w14:paraId="174B3930" w14:textId="5D2C5848" w:rsidR="000B44E0" w:rsidRDefault="00B60B42">
      <w:pPr>
        <w:pStyle w:val="Title"/>
      </w:pPr>
      <w:r>
        <w:t>Lab – 05</w:t>
      </w:r>
    </w:p>
    <w:p w14:paraId="3FC83348" w14:textId="1CFBBE0F" w:rsidR="000B44E0" w:rsidRDefault="00B60B42" w:rsidP="00B60B42">
      <w:pPr>
        <w:pStyle w:val="Author"/>
        <w:spacing w:after="0"/>
      </w:pPr>
      <w:proofErr w:type="spellStart"/>
      <w:r>
        <w:t>Dipanshu</w:t>
      </w:r>
      <w:proofErr w:type="spellEnd"/>
      <w:r>
        <w:t xml:space="preserve"> Goyal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210123083</w:t>
      </w:r>
    </w:p>
    <w:p w14:paraId="7A341521" w14:textId="7C1CF356" w:rsidR="00B60B42" w:rsidRPr="00B60B42" w:rsidRDefault="00B60B42" w:rsidP="00B60B42">
      <w:pPr>
        <w:pStyle w:val="Heading1"/>
        <w:numPr>
          <w:ilvl w:val="0"/>
          <w:numId w:val="17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Run </w:t>
      </w:r>
      <w:proofErr w:type="spellStart"/>
      <w:r>
        <w:rPr>
          <w:sz w:val="28"/>
          <w:szCs w:val="28"/>
        </w:rPr>
        <w:t>output_file.m</w:t>
      </w:r>
      <w:proofErr w:type="spellEnd"/>
      <w:r>
        <w:rPr>
          <w:sz w:val="28"/>
          <w:szCs w:val="28"/>
        </w:rPr>
        <w:t xml:space="preserve"> to run the code.</w:t>
      </w:r>
    </w:p>
    <w:p w14:paraId="266D839A" w14:textId="3E151A2A" w:rsidR="00B60B42" w:rsidRPr="00B60B42" w:rsidRDefault="00B60B42" w:rsidP="00B60B42">
      <w:pPr>
        <w:pStyle w:val="Heading1"/>
        <w:spacing w:before="120"/>
        <w:rPr>
          <w:sz w:val="28"/>
          <w:szCs w:val="28"/>
        </w:rPr>
      </w:pPr>
      <w:r>
        <w:t>Ques – 1</w:t>
      </w:r>
    </w:p>
    <w:p w14:paraId="30D4E9B9" w14:textId="78FE1A22" w:rsidR="000B44E0" w:rsidRDefault="00B60B42">
      <w:r w:rsidRPr="00B60B42">
        <w:drawing>
          <wp:inline distT="0" distB="0" distL="0" distR="0" wp14:anchorId="473D76FF" wp14:editId="3315FB65">
            <wp:extent cx="6858000" cy="3561080"/>
            <wp:effectExtent l="0" t="0" r="0" b="0"/>
            <wp:docPr id="1969868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868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71B1" w14:textId="6CA82E6E" w:rsidR="00B60B42" w:rsidRDefault="00B60B42" w:rsidP="00B60B42">
      <w:pPr>
        <w:pStyle w:val="Heading1"/>
        <w:spacing w:before="240" w:after="120"/>
      </w:pPr>
      <w:r>
        <w:t xml:space="preserve">Ques – </w:t>
      </w:r>
      <w:r>
        <w:t>2</w:t>
      </w:r>
    </w:p>
    <w:p w14:paraId="68A9FC8F" w14:textId="3A29F2D8" w:rsidR="00B60B42" w:rsidRDefault="00B60B42" w:rsidP="00B60B42">
      <w:pPr>
        <w:spacing w:after="0"/>
        <w:rPr>
          <w:sz w:val="28"/>
          <w:szCs w:val="28"/>
        </w:rPr>
      </w:pPr>
      <w:r w:rsidRPr="00B60B42">
        <w:rPr>
          <w:sz w:val="28"/>
          <w:szCs w:val="28"/>
        </w:rPr>
        <w:t>Here</w:t>
      </w:r>
      <w:r>
        <w:rPr>
          <w:sz w:val="28"/>
          <w:szCs w:val="28"/>
        </w:rPr>
        <w:t xml:space="preserve">, for calculating the theoretical error bound, I </w:t>
      </w:r>
      <w:r w:rsidR="00DB3B28">
        <w:rPr>
          <w:sz w:val="28"/>
          <w:szCs w:val="28"/>
        </w:rPr>
        <w:t xml:space="preserve">found the maximum value of the following expression: - </w:t>
      </w:r>
    </w:p>
    <w:p w14:paraId="41CC4784" w14:textId="21465C30" w:rsidR="00DB3B28" w:rsidRDefault="00DB3B28" w:rsidP="00DB3B28">
      <w:pPr>
        <w:spacing w:after="0"/>
        <w:jc w:val="center"/>
        <w:rPr>
          <w:sz w:val="28"/>
          <w:szCs w:val="28"/>
        </w:rPr>
      </w:pPr>
      <w:r w:rsidRPr="00DB3B28">
        <w:rPr>
          <w:sz w:val="28"/>
          <w:szCs w:val="28"/>
        </w:rPr>
        <w:drawing>
          <wp:inline distT="0" distB="0" distL="0" distR="0" wp14:anchorId="0094B644" wp14:editId="0CDC94D9">
            <wp:extent cx="2903220" cy="545967"/>
            <wp:effectExtent l="0" t="0" r="0" b="635"/>
            <wp:docPr id="671178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783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516" cy="55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5DFE" w14:textId="6F49C2F8" w:rsidR="00C017B1" w:rsidRDefault="00DB3B28" w:rsidP="00B60B42">
      <w:pPr>
        <w:spacing w:after="0"/>
        <w:rPr>
          <w:sz w:val="28"/>
          <w:szCs w:val="28"/>
        </w:rPr>
      </w:pPr>
      <w:r w:rsidRPr="00DB3B28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7B85F75" wp14:editId="05F11DD3">
            <wp:simplePos x="0" y="0"/>
            <wp:positionH relativeFrom="column">
              <wp:posOffset>2194560</wp:posOffset>
            </wp:positionH>
            <wp:positionV relativeFrom="paragraph">
              <wp:posOffset>265430</wp:posOffset>
            </wp:positionV>
            <wp:extent cx="1851025" cy="240030"/>
            <wp:effectExtent l="0" t="0" r="3175" b="1270"/>
            <wp:wrapThrough wrapText="bothSides">
              <wp:wrapPolygon edited="0">
                <wp:start x="0" y="0"/>
                <wp:lineTo x="0" y="20571"/>
                <wp:lineTo x="21489" y="20571"/>
                <wp:lineTo x="21489" y="0"/>
                <wp:lineTo x="0" y="0"/>
              </wp:wrapPolygon>
            </wp:wrapThrough>
            <wp:docPr id="76274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4863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025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3B28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D44A605" wp14:editId="28BCDFD7">
            <wp:simplePos x="0" y="0"/>
            <wp:positionH relativeFrom="column">
              <wp:posOffset>3417570</wp:posOffset>
            </wp:positionH>
            <wp:positionV relativeFrom="paragraph">
              <wp:posOffset>13970</wp:posOffset>
            </wp:positionV>
            <wp:extent cx="864000" cy="194400"/>
            <wp:effectExtent l="0" t="0" r="0" b="0"/>
            <wp:wrapThrough wrapText="bothSides">
              <wp:wrapPolygon edited="0">
                <wp:start x="0" y="0"/>
                <wp:lineTo x="0" y="19765"/>
                <wp:lineTo x="21282" y="19765"/>
                <wp:lineTo x="21282" y="0"/>
                <wp:lineTo x="0" y="0"/>
              </wp:wrapPolygon>
            </wp:wrapThrough>
            <wp:docPr id="21510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0247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00" cy="19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in the interval [2, 2.6] The maximum value of is attained at 2 only as f’’’(x) is decreasing, and max value of is attained around x = 2.157</w:t>
      </w:r>
      <w:r w:rsidR="00C017B1">
        <w:rPr>
          <w:sz w:val="28"/>
          <w:szCs w:val="28"/>
        </w:rPr>
        <w:t xml:space="preserve"> which thus gives the t</w:t>
      </w:r>
      <w:r w:rsidR="00B60B42" w:rsidRPr="00B60B42">
        <w:rPr>
          <w:sz w:val="28"/>
          <w:szCs w:val="28"/>
        </w:rPr>
        <w:t>heor</w:t>
      </w:r>
      <w:r w:rsidR="00B60B42" w:rsidRPr="00B60B42">
        <w:rPr>
          <w:sz w:val="28"/>
          <w:szCs w:val="28"/>
        </w:rPr>
        <w:t>e</w:t>
      </w:r>
      <w:r w:rsidR="00B60B42" w:rsidRPr="00B60B42">
        <w:rPr>
          <w:sz w:val="28"/>
          <w:szCs w:val="28"/>
        </w:rPr>
        <w:t xml:space="preserve">tical Error bound </w:t>
      </w:r>
      <w:r w:rsidR="00C017B1">
        <w:rPr>
          <w:sz w:val="28"/>
          <w:szCs w:val="28"/>
        </w:rPr>
        <w:t>a</w:t>
      </w:r>
      <w:r w:rsidR="00B60B42" w:rsidRPr="00B60B42">
        <w:rPr>
          <w:sz w:val="28"/>
          <w:szCs w:val="28"/>
        </w:rPr>
        <w:t>s:</w:t>
      </w:r>
      <w:r w:rsidR="00B60B42" w:rsidRPr="00B60B42">
        <w:rPr>
          <w:sz w:val="28"/>
          <w:szCs w:val="28"/>
        </w:rPr>
        <w:t xml:space="preserve"> </w:t>
      </w:r>
      <w:r w:rsidR="00C017B1">
        <w:rPr>
          <w:sz w:val="28"/>
          <w:szCs w:val="28"/>
        </w:rPr>
        <w:t>-</w:t>
      </w:r>
      <w:r w:rsidR="00B60B42" w:rsidRPr="00B60B42">
        <w:rPr>
          <w:sz w:val="28"/>
          <w:szCs w:val="28"/>
        </w:rPr>
        <w:t>9.457890</w:t>
      </w:r>
      <w:r w:rsidR="00C017B1">
        <w:rPr>
          <w:sz w:val="28"/>
          <w:szCs w:val="28"/>
        </w:rPr>
        <w:t xml:space="preserve"> * 10</w:t>
      </w:r>
      <w:r w:rsidR="00C017B1">
        <w:rPr>
          <w:sz w:val="28"/>
          <w:szCs w:val="28"/>
          <w:vertAlign w:val="superscript"/>
        </w:rPr>
        <w:t>-4</w:t>
      </w:r>
      <w:r w:rsidR="00C017B1">
        <w:rPr>
          <w:sz w:val="28"/>
          <w:szCs w:val="28"/>
        </w:rPr>
        <w:t>.</w:t>
      </w:r>
    </w:p>
    <w:p w14:paraId="51CD5088" w14:textId="727578BC" w:rsidR="00C017B1" w:rsidRDefault="00C017B1" w:rsidP="00B60B42">
      <w:pPr>
        <w:spacing w:after="0"/>
        <w:rPr>
          <w:sz w:val="28"/>
          <w:szCs w:val="28"/>
        </w:rPr>
      </w:pPr>
      <w:r>
        <w:rPr>
          <w:sz w:val="28"/>
          <w:szCs w:val="28"/>
        </w:rPr>
        <w:t>Now, to calculate this error bound in MATLAB, I took an array of x values from 2 to 2.6 and x</w:t>
      </w:r>
      <w:r>
        <w:rPr>
          <w:sz w:val="28"/>
          <w:szCs w:val="28"/>
          <w:vertAlign w:val="subscript"/>
        </w:rPr>
        <w:t xml:space="preserve">i+1 </w:t>
      </w:r>
      <w:r>
        <w:rPr>
          <w:sz w:val="28"/>
          <w:szCs w:val="28"/>
        </w:rPr>
        <w:t>– x</w:t>
      </w:r>
      <w:r>
        <w:rPr>
          <w:sz w:val="28"/>
          <w:szCs w:val="28"/>
          <w:vertAlign w:val="subscript"/>
        </w:rPr>
        <w:t xml:space="preserve">i </w:t>
      </w:r>
      <w:r>
        <w:rPr>
          <w:sz w:val="28"/>
          <w:szCs w:val="28"/>
          <w:vertAlign w:val="subscript"/>
        </w:rPr>
        <w:softHyphen/>
      </w:r>
      <w:r>
        <w:rPr>
          <w:sz w:val="28"/>
          <w:szCs w:val="28"/>
        </w:rPr>
        <w:t>= 0.001, and calculated the values of both terms at all x, took max m1 and m2 and gave error bound as m1*m2/6. This error bound turned out to be close to the theoretical error bound.</w:t>
      </w:r>
    </w:p>
    <w:p w14:paraId="35A8ABCA" w14:textId="133DDB1C" w:rsidR="00C017B1" w:rsidRPr="00C017B1" w:rsidRDefault="00C017B1" w:rsidP="00B60B42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Also, the error plot is given by plotting |p(x) – f(x)| and the function plots are given by simply plotting f(x) and p(x). These show that p(x) successfully interpolates f(x) in interval [2, 2.6].</w:t>
      </w:r>
    </w:p>
    <w:p w14:paraId="6044A0A5" w14:textId="5832071E" w:rsidR="00B60B42" w:rsidRDefault="00B60B42" w:rsidP="00C017B1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47F38D" wp14:editId="342B2D35">
            <wp:extent cx="5081925" cy="4091940"/>
            <wp:effectExtent l="0" t="0" r="0" b="0"/>
            <wp:docPr id="1568402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02405" name="Picture 156840240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558" cy="410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C9DA" w14:textId="07C5987B" w:rsidR="00B60B42" w:rsidRDefault="00B60B42" w:rsidP="00C017B1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774E05" wp14:editId="1D6A48B7">
            <wp:extent cx="5105746" cy="4194810"/>
            <wp:effectExtent l="0" t="0" r="0" b="0"/>
            <wp:docPr id="15254735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73537" name="Picture 152547353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840" cy="42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089D" w14:textId="5965C616" w:rsidR="00B60B42" w:rsidRDefault="00B60B42" w:rsidP="00B60B42">
      <w:pPr>
        <w:pStyle w:val="Heading1"/>
        <w:spacing w:before="240" w:after="120"/>
      </w:pPr>
      <w:r>
        <w:lastRenderedPageBreak/>
        <w:t xml:space="preserve">Ques – </w:t>
      </w:r>
      <w:r>
        <w:t>3</w:t>
      </w:r>
    </w:p>
    <w:p w14:paraId="69541958" w14:textId="3CFAA141" w:rsidR="00B60B42" w:rsidRPr="00B60B42" w:rsidRDefault="00B60B42" w:rsidP="00B60B42">
      <w:pPr>
        <w:spacing w:after="0"/>
        <w:rPr>
          <w:sz w:val="28"/>
          <w:szCs w:val="28"/>
        </w:rPr>
      </w:pPr>
      <w:r w:rsidRPr="00B60B42">
        <w:rPr>
          <w:sz w:val="28"/>
          <w:szCs w:val="28"/>
        </w:rPr>
        <w:t>Part-(a):</w:t>
      </w:r>
      <w:r w:rsidR="00C017B1">
        <w:rPr>
          <w:sz w:val="28"/>
          <w:szCs w:val="28"/>
        </w:rPr>
        <w:t xml:space="preserve"> </w:t>
      </w:r>
      <w:r w:rsidRPr="00B60B42">
        <w:rPr>
          <w:sz w:val="28"/>
          <w:szCs w:val="28"/>
        </w:rPr>
        <w:t>- f</w:t>
      </w:r>
      <w:r w:rsidR="00C017B1">
        <w:rPr>
          <w:sz w:val="28"/>
          <w:szCs w:val="28"/>
        </w:rPr>
        <w:t xml:space="preserve"> </w:t>
      </w:r>
      <w:r w:rsidRPr="00B60B42">
        <w:rPr>
          <w:sz w:val="28"/>
          <w:szCs w:val="28"/>
        </w:rPr>
        <w:t xml:space="preserve">(0.430000) by </w:t>
      </w:r>
      <w:r w:rsidR="00C017B1" w:rsidRPr="00B60B42">
        <w:rPr>
          <w:sz w:val="28"/>
          <w:szCs w:val="28"/>
        </w:rPr>
        <w:t>Lagrange</w:t>
      </w:r>
      <w:r w:rsidRPr="00B60B42">
        <w:rPr>
          <w:sz w:val="28"/>
          <w:szCs w:val="28"/>
        </w:rPr>
        <w:t xml:space="preserve"> method is:</w:t>
      </w:r>
      <w:r w:rsidR="00C017B1">
        <w:rPr>
          <w:sz w:val="28"/>
          <w:szCs w:val="28"/>
        </w:rPr>
        <w:t xml:space="preserve"> </w:t>
      </w:r>
      <w:r w:rsidRPr="00B60B42">
        <w:rPr>
          <w:sz w:val="28"/>
          <w:szCs w:val="28"/>
        </w:rPr>
        <w:t>- 2.3606047341</w:t>
      </w:r>
    </w:p>
    <w:p w14:paraId="45BF1D78" w14:textId="1496C444" w:rsidR="00B60B42" w:rsidRDefault="00B60B42" w:rsidP="00B60B42">
      <w:pPr>
        <w:spacing w:after="0"/>
        <w:rPr>
          <w:sz w:val="28"/>
          <w:szCs w:val="28"/>
        </w:rPr>
      </w:pPr>
      <w:r w:rsidRPr="00B60B42">
        <w:rPr>
          <w:sz w:val="28"/>
          <w:szCs w:val="28"/>
        </w:rPr>
        <w:t>Part-(b):</w:t>
      </w:r>
      <w:r w:rsidR="00C017B1">
        <w:rPr>
          <w:sz w:val="28"/>
          <w:szCs w:val="28"/>
        </w:rPr>
        <w:t xml:space="preserve"> </w:t>
      </w:r>
      <w:r w:rsidRPr="00B60B42">
        <w:rPr>
          <w:sz w:val="28"/>
          <w:szCs w:val="28"/>
        </w:rPr>
        <w:t>- f</w:t>
      </w:r>
      <w:r w:rsidR="00C017B1">
        <w:rPr>
          <w:sz w:val="28"/>
          <w:szCs w:val="28"/>
        </w:rPr>
        <w:t xml:space="preserve"> </w:t>
      </w:r>
      <w:r w:rsidRPr="00B60B42">
        <w:rPr>
          <w:sz w:val="28"/>
          <w:szCs w:val="28"/>
        </w:rPr>
        <w:t xml:space="preserve">(0.900000) by </w:t>
      </w:r>
      <w:r w:rsidR="00C017B1" w:rsidRPr="00B60B42">
        <w:rPr>
          <w:sz w:val="28"/>
          <w:szCs w:val="28"/>
        </w:rPr>
        <w:t>LaGrange</w:t>
      </w:r>
      <w:r w:rsidRPr="00B60B42">
        <w:rPr>
          <w:sz w:val="28"/>
          <w:szCs w:val="28"/>
        </w:rPr>
        <w:t xml:space="preserve"> method is</w:t>
      </w:r>
      <w:r w:rsidR="00C017B1">
        <w:rPr>
          <w:sz w:val="28"/>
          <w:szCs w:val="28"/>
        </w:rPr>
        <w:t xml:space="preserve">: </w:t>
      </w:r>
      <w:r w:rsidRPr="00B60B42">
        <w:rPr>
          <w:sz w:val="28"/>
          <w:szCs w:val="28"/>
        </w:rPr>
        <w:t>- 0.4419850025</w:t>
      </w:r>
    </w:p>
    <w:p w14:paraId="2137247C" w14:textId="4B84EA07" w:rsidR="00B60B42" w:rsidRDefault="00B60B42" w:rsidP="00B60B42">
      <w:pPr>
        <w:pStyle w:val="Heading1"/>
        <w:spacing w:before="240" w:after="120"/>
      </w:pPr>
      <w:r>
        <w:t xml:space="preserve">Ques – </w:t>
      </w:r>
      <w:r>
        <w:t>4</w:t>
      </w:r>
    </w:p>
    <w:p w14:paraId="7C07ADEB" w14:textId="76091858" w:rsidR="00B60B42" w:rsidRDefault="00B60B42" w:rsidP="00B60B42">
      <w:r w:rsidRPr="00B60B42">
        <w:drawing>
          <wp:inline distT="0" distB="0" distL="0" distR="0" wp14:anchorId="0DEC1738" wp14:editId="73054540">
            <wp:extent cx="6858000" cy="2080260"/>
            <wp:effectExtent l="0" t="0" r="0" b="2540"/>
            <wp:docPr id="1796000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003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65530" cy="208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65A8" w14:textId="211AEEAA" w:rsidR="00B60B42" w:rsidRDefault="00B60B42" w:rsidP="00B60B42">
      <w:pPr>
        <w:pStyle w:val="Heading1"/>
        <w:spacing w:before="240" w:after="120"/>
      </w:pPr>
      <w:r>
        <w:t xml:space="preserve">Ques – </w:t>
      </w:r>
      <w:r>
        <w:t>5</w:t>
      </w:r>
    </w:p>
    <w:p w14:paraId="163D724C" w14:textId="6F26159E" w:rsidR="00B60B42" w:rsidRDefault="00B60B42" w:rsidP="00B60B42">
      <w:r w:rsidRPr="00B60B42">
        <w:drawing>
          <wp:inline distT="0" distB="0" distL="0" distR="0" wp14:anchorId="23184324" wp14:editId="28EBB8F8">
            <wp:extent cx="6858000" cy="3634740"/>
            <wp:effectExtent l="0" t="0" r="0" b="0"/>
            <wp:docPr id="1682885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8855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3D6E" w14:textId="77777777" w:rsidR="001A0EBE" w:rsidRPr="001A0EBE" w:rsidRDefault="00C017B1" w:rsidP="00B60B42">
      <w:pPr>
        <w:rPr>
          <w:sz w:val="28"/>
          <w:szCs w:val="28"/>
        </w:rPr>
      </w:pPr>
      <w:r w:rsidRPr="001A0EBE">
        <w:rPr>
          <w:sz w:val="28"/>
          <w:szCs w:val="28"/>
        </w:rPr>
        <w:t xml:space="preserve">Here, after adding f (1.1), instead of calculating the whole table again for Newton’s Divided Difference method, I resized and updated the existing table and re-calculated the interpolating polynomial p(x) by adding the correction term to it. </w:t>
      </w:r>
    </w:p>
    <w:p w14:paraId="2F4D62F0" w14:textId="2AAC709F" w:rsidR="001A0EBE" w:rsidRPr="001A0EBE" w:rsidRDefault="00C017B1" w:rsidP="001A0EBE">
      <w:pPr>
        <w:spacing w:after="120"/>
        <w:rPr>
          <w:sz w:val="28"/>
          <w:szCs w:val="28"/>
        </w:rPr>
      </w:pPr>
      <w:r w:rsidRPr="001A0EBE">
        <w:rPr>
          <w:sz w:val="28"/>
          <w:szCs w:val="28"/>
        </w:rPr>
        <w:lastRenderedPageBreak/>
        <w:t xml:space="preserve">We can see both the methods are giving same answer for both the tables, this is because </w:t>
      </w:r>
      <w:r w:rsidR="001A0EBE" w:rsidRPr="001A0EBE">
        <w:rPr>
          <w:sz w:val="28"/>
          <w:szCs w:val="28"/>
        </w:rPr>
        <w:t>the interpolating polynomial (p(x)</w:t>
      </w:r>
      <w:r w:rsidR="001A0EBE">
        <w:rPr>
          <w:sz w:val="28"/>
          <w:szCs w:val="28"/>
        </w:rPr>
        <w:t>)</w:t>
      </w:r>
      <w:r w:rsidR="001A0EBE" w:rsidRPr="001A0EBE">
        <w:rPr>
          <w:sz w:val="28"/>
          <w:szCs w:val="28"/>
        </w:rPr>
        <w:t xml:space="preserve"> formed by both the methods is completely same, just the method of calculating that is different, both methods are just different representations of each other.</w:t>
      </w:r>
    </w:p>
    <w:p w14:paraId="461D3050" w14:textId="0B8AD427" w:rsidR="001A0EBE" w:rsidRPr="001A0EBE" w:rsidRDefault="001A0EBE" w:rsidP="001A0EBE">
      <w:pPr>
        <w:spacing w:after="120"/>
        <w:rPr>
          <w:sz w:val="28"/>
          <w:szCs w:val="28"/>
        </w:rPr>
      </w:pPr>
      <w:r w:rsidRPr="001A0EBE">
        <w:rPr>
          <w:sz w:val="28"/>
          <w:szCs w:val="28"/>
        </w:rPr>
        <w:t xml:space="preserve">Also, after adding f (1.1) = </w:t>
      </w:r>
      <w:r w:rsidRPr="001A0EBE">
        <w:rPr>
          <w:rFonts w:ascii="CMSY10" w:hAnsi="CMSY10"/>
          <w:sz w:val="28"/>
          <w:szCs w:val="28"/>
        </w:rPr>
        <w:t>−</w:t>
      </w:r>
      <w:r w:rsidRPr="001A0EBE">
        <w:rPr>
          <w:rFonts w:ascii="CMR12" w:hAnsi="CMR12"/>
          <w:sz w:val="28"/>
          <w:szCs w:val="28"/>
        </w:rPr>
        <w:t>3</w:t>
      </w:r>
      <w:r w:rsidRPr="001A0EBE">
        <w:rPr>
          <w:rFonts w:ascii="CMMI12" w:hAnsi="CMMI12"/>
          <w:sz w:val="28"/>
          <w:szCs w:val="28"/>
        </w:rPr>
        <w:t>.</w:t>
      </w:r>
      <w:r w:rsidRPr="001A0EBE">
        <w:rPr>
          <w:rFonts w:ascii="CMR12" w:hAnsi="CMR12"/>
          <w:sz w:val="28"/>
          <w:szCs w:val="28"/>
        </w:rPr>
        <w:t xml:space="preserve">99583 </w:t>
      </w:r>
      <w:r w:rsidRPr="001A0EBE">
        <w:rPr>
          <w:rFonts w:ascii="CMR12" w:hAnsi="CMR12"/>
          <w:sz w:val="28"/>
          <w:szCs w:val="28"/>
        </w:rPr>
        <w:t>to the table, the solution is changed but the change is of order 10</w:t>
      </w:r>
      <w:r w:rsidRPr="001A0EBE">
        <w:rPr>
          <w:rFonts w:ascii="CMR12" w:hAnsi="CMR12"/>
          <w:sz w:val="28"/>
          <w:szCs w:val="28"/>
          <w:vertAlign w:val="superscript"/>
        </w:rPr>
        <w:t xml:space="preserve">-5 </w:t>
      </w:r>
      <w:r w:rsidRPr="001A0EBE">
        <w:rPr>
          <w:sz w:val="28"/>
          <w:szCs w:val="28"/>
        </w:rPr>
        <w:t xml:space="preserve">i.e., negligible. </w:t>
      </w:r>
    </w:p>
    <w:p w14:paraId="504E6C04" w14:textId="68D33D62" w:rsidR="001A0EBE" w:rsidRPr="00B60B42" w:rsidRDefault="001A0EBE" w:rsidP="001A0EBE">
      <w:pPr>
        <w:spacing w:after="120"/>
      </w:pPr>
    </w:p>
    <w:sectPr w:rsidR="001A0EBE" w:rsidRPr="00B60B42" w:rsidSect="00B60B42">
      <w:footerReference w:type="default" r:id="rId15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D9732" w14:textId="77777777" w:rsidR="00B60B42" w:rsidRDefault="00B60B42">
      <w:pPr>
        <w:spacing w:after="0" w:line="240" w:lineRule="auto"/>
      </w:pPr>
      <w:r>
        <w:separator/>
      </w:r>
    </w:p>
    <w:p w14:paraId="2D2E23DE" w14:textId="77777777" w:rsidR="00B60B42" w:rsidRDefault="00B60B42"/>
    <w:p w14:paraId="5E22D928" w14:textId="77777777" w:rsidR="00B60B42" w:rsidRDefault="00B60B42"/>
  </w:endnote>
  <w:endnote w:type="continuationSeparator" w:id="0">
    <w:p w14:paraId="4B88B9A9" w14:textId="77777777" w:rsidR="00B60B42" w:rsidRDefault="00B60B42">
      <w:pPr>
        <w:spacing w:after="0" w:line="240" w:lineRule="auto"/>
      </w:pPr>
      <w:r>
        <w:continuationSeparator/>
      </w:r>
    </w:p>
    <w:p w14:paraId="574768FA" w14:textId="77777777" w:rsidR="00B60B42" w:rsidRDefault="00B60B42"/>
    <w:p w14:paraId="69931DD4" w14:textId="77777777" w:rsidR="00B60B42" w:rsidRDefault="00B60B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MSY10">
    <w:altName w:val="Cambria"/>
    <w:panose1 w:val="020B0604020202020204"/>
    <w:charset w:val="00"/>
    <w:family w:val="roman"/>
    <w:pitch w:val="default"/>
  </w:font>
  <w:font w:name="CMR12">
    <w:altName w:val="Cambria"/>
    <w:panose1 w:val="020B0604020202020204"/>
    <w:charset w:val="00"/>
    <w:family w:val="roman"/>
    <w:notTrueType/>
    <w:pitch w:val="default"/>
  </w:font>
  <w:font w:name="CMMI12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993905" w14:textId="77777777" w:rsidR="000B44E0" w:rsidRDefault="001A0E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2FCB9" w14:textId="77777777" w:rsidR="00B60B42" w:rsidRDefault="00B60B42">
      <w:pPr>
        <w:spacing w:after="0" w:line="240" w:lineRule="auto"/>
      </w:pPr>
      <w:r>
        <w:separator/>
      </w:r>
    </w:p>
    <w:p w14:paraId="21B5FC6E" w14:textId="77777777" w:rsidR="00B60B42" w:rsidRDefault="00B60B42"/>
    <w:p w14:paraId="5DA1DCC8" w14:textId="77777777" w:rsidR="00B60B42" w:rsidRDefault="00B60B42"/>
  </w:footnote>
  <w:footnote w:type="continuationSeparator" w:id="0">
    <w:p w14:paraId="7D9AF173" w14:textId="77777777" w:rsidR="00B60B42" w:rsidRDefault="00B60B42">
      <w:pPr>
        <w:spacing w:after="0" w:line="240" w:lineRule="auto"/>
      </w:pPr>
      <w:r>
        <w:continuationSeparator/>
      </w:r>
    </w:p>
    <w:p w14:paraId="3C2DCB74" w14:textId="77777777" w:rsidR="00B60B42" w:rsidRDefault="00B60B42"/>
    <w:p w14:paraId="43E2F296" w14:textId="77777777" w:rsidR="00B60B42" w:rsidRDefault="00B60B4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A939C3"/>
    <w:multiLevelType w:val="hybridMultilevel"/>
    <w:tmpl w:val="D5F8057C"/>
    <w:lvl w:ilvl="0" w:tplc="63C6FEDC">
      <w:numFmt w:val="bullet"/>
      <w:lvlText w:val="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F7272"/>
    <w:multiLevelType w:val="multilevel"/>
    <w:tmpl w:val="B316C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989981">
    <w:abstractNumId w:val="9"/>
  </w:num>
  <w:num w:numId="2" w16cid:durableId="1812936538">
    <w:abstractNumId w:val="13"/>
  </w:num>
  <w:num w:numId="3" w16cid:durableId="964702366">
    <w:abstractNumId w:val="16"/>
  </w:num>
  <w:num w:numId="4" w16cid:durableId="1307508771">
    <w:abstractNumId w:val="14"/>
  </w:num>
  <w:num w:numId="5" w16cid:durableId="1741564428">
    <w:abstractNumId w:val="11"/>
  </w:num>
  <w:num w:numId="6" w16cid:durableId="2138643530">
    <w:abstractNumId w:val="7"/>
  </w:num>
  <w:num w:numId="7" w16cid:durableId="300842844">
    <w:abstractNumId w:val="6"/>
  </w:num>
  <w:num w:numId="8" w16cid:durableId="1164862149">
    <w:abstractNumId w:val="5"/>
  </w:num>
  <w:num w:numId="9" w16cid:durableId="1526209467">
    <w:abstractNumId w:val="4"/>
  </w:num>
  <w:num w:numId="10" w16cid:durableId="1256745115">
    <w:abstractNumId w:val="8"/>
  </w:num>
  <w:num w:numId="11" w16cid:durableId="621617119">
    <w:abstractNumId w:val="3"/>
  </w:num>
  <w:num w:numId="12" w16cid:durableId="172958115">
    <w:abstractNumId w:val="2"/>
  </w:num>
  <w:num w:numId="13" w16cid:durableId="654143293">
    <w:abstractNumId w:val="1"/>
  </w:num>
  <w:num w:numId="14" w16cid:durableId="503983478">
    <w:abstractNumId w:val="0"/>
  </w:num>
  <w:num w:numId="15" w16cid:durableId="987629283">
    <w:abstractNumId w:val="15"/>
  </w:num>
  <w:num w:numId="16" w16cid:durableId="712076927">
    <w:abstractNumId w:val="17"/>
  </w:num>
  <w:num w:numId="17" w16cid:durableId="860095462">
    <w:abstractNumId w:val="10"/>
  </w:num>
  <w:num w:numId="18" w16cid:durableId="202801759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B42"/>
    <w:rsid w:val="000B44E0"/>
    <w:rsid w:val="001A0EBE"/>
    <w:rsid w:val="00B60B42"/>
    <w:rsid w:val="00C017B1"/>
    <w:rsid w:val="00DB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9E8B69"/>
  <w15:chartTrackingRefBased/>
  <w15:docId w15:val="{05196D82-3A6E-0F40-BB60-3A70CC8D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B60B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0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0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8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4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panshugoyal8107/Library/Containers/com.microsoft.Word/Data/Library/Application%20Support/Microsoft/Office/16.0/DTS/en-IN%7b2A7CEAD9-AEC0-8045-A1BC-F5CCF1A872CF%7d/%7bAB8ECE27-CCE2-2A4A-899D-52EFBE11CB20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33</TotalTime>
  <Pages>4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DIPANSHU GOYAL</cp:lastModifiedBy>
  <cp:revision>1</cp:revision>
  <dcterms:created xsi:type="dcterms:W3CDTF">2024-02-13T12:16:00Z</dcterms:created>
  <dcterms:modified xsi:type="dcterms:W3CDTF">2024-02-13T12:56:00Z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