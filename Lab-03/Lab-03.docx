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A3BD" w14:textId="15649619" w:rsidR="008F72F4" w:rsidRDefault="002533B9">
      <w:pPr>
        <w:pStyle w:val="Subtitle"/>
      </w:pPr>
      <w:r>
        <w:t>MA322 – Scientific Computing Lab</w:t>
      </w:r>
    </w:p>
    <w:p w14:paraId="5DD971BC" w14:textId="496E5CA4" w:rsidR="008F72F4" w:rsidRDefault="002533B9">
      <w:pPr>
        <w:pStyle w:val="Title"/>
      </w:pPr>
      <w:r>
        <w:t>Lab – 03</w:t>
      </w:r>
    </w:p>
    <w:p w14:paraId="18BBC39A" w14:textId="3D8613F3" w:rsidR="008F72F4" w:rsidRDefault="002533B9" w:rsidP="002E02F5">
      <w:pPr>
        <w:pStyle w:val="Author"/>
        <w:spacing w:after="120"/>
      </w:pPr>
      <w:proofErr w:type="spellStart"/>
      <w:r>
        <w:t>Dipanshu</w:t>
      </w:r>
      <w:proofErr w:type="spellEnd"/>
      <w:r>
        <w:t xml:space="preserve"> Goyal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210123083</w:t>
      </w:r>
    </w:p>
    <w:p w14:paraId="01C6D47F" w14:textId="7ADD4E33" w:rsidR="00CC5C3F" w:rsidRDefault="002533B9" w:rsidP="00CC5C3F">
      <w:pPr>
        <w:pStyle w:val="Heading1"/>
        <w:numPr>
          <w:ilvl w:val="0"/>
          <w:numId w:val="17"/>
        </w:numPr>
        <w:spacing w:before="120"/>
        <w:rPr>
          <w:sz w:val="28"/>
          <w:szCs w:val="28"/>
        </w:rPr>
      </w:pPr>
      <w:r w:rsidRPr="002533B9">
        <w:rPr>
          <w:sz w:val="28"/>
          <w:szCs w:val="28"/>
        </w:rPr>
        <w:t>I have used Error as |x</w:t>
      </w:r>
      <w:r w:rsidRPr="002533B9">
        <w:rPr>
          <w:sz w:val="28"/>
          <w:szCs w:val="28"/>
          <w:vertAlign w:val="subscript"/>
        </w:rPr>
        <w:t>n+1</w:t>
      </w:r>
      <w:r w:rsidRPr="002533B9">
        <w:rPr>
          <w:sz w:val="28"/>
          <w:szCs w:val="28"/>
        </w:rPr>
        <w:t xml:space="preserve"> – </w:t>
      </w:r>
      <w:proofErr w:type="spellStart"/>
      <w:r w:rsidRPr="002533B9">
        <w:rPr>
          <w:sz w:val="28"/>
          <w:szCs w:val="28"/>
        </w:rPr>
        <w:t>x</w:t>
      </w:r>
      <w:r w:rsidRPr="002533B9">
        <w:rPr>
          <w:sz w:val="28"/>
          <w:szCs w:val="28"/>
          <w:vertAlign w:val="subscript"/>
        </w:rPr>
        <w:t>n</w:t>
      </w:r>
      <w:proofErr w:type="spellEnd"/>
      <w:r w:rsidRPr="002533B9">
        <w:rPr>
          <w:sz w:val="28"/>
          <w:szCs w:val="28"/>
        </w:rPr>
        <w:t xml:space="preserve">|. To run, open and run </w:t>
      </w:r>
      <w:proofErr w:type="spellStart"/>
      <w:r w:rsidRPr="002533B9">
        <w:rPr>
          <w:sz w:val="28"/>
          <w:szCs w:val="28"/>
        </w:rPr>
        <w:t>output_file.m</w:t>
      </w:r>
      <w:proofErr w:type="spellEnd"/>
      <w:r w:rsidRPr="002533B9">
        <w:rPr>
          <w:sz w:val="28"/>
          <w:szCs w:val="28"/>
        </w:rPr>
        <w:t xml:space="preserve"> file. </w:t>
      </w:r>
    </w:p>
    <w:p w14:paraId="0572AE35" w14:textId="663FB477" w:rsidR="00CC5C3F" w:rsidRDefault="002533B9" w:rsidP="00CC5C3F">
      <w:pPr>
        <w:pStyle w:val="Heading1"/>
        <w:numPr>
          <w:ilvl w:val="0"/>
          <w:numId w:val="17"/>
        </w:numPr>
        <w:spacing w:before="120"/>
        <w:rPr>
          <w:sz w:val="28"/>
          <w:szCs w:val="28"/>
        </w:rPr>
      </w:pPr>
      <w:r w:rsidRPr="002533B9">
        <w:rPr>
          <w:sz w:val="28"/>
          <w:szCs w:val="28"/>
        </w:rPr>
        <w:t xml:space="preserve">For the loglog plot between Error and number of iterations, I have used the inbuilt loglog(.) function in MATLAB. </w:t>
      </w:r>
    </w:p>
    <w:p w14:paraId="0D774181" w14:textId="0328B4A8" w:rsidR="002533B9" w:rsidRPr="00CC5C3F" w:rsidRDefault="002533B9" w:rsidP="00CC5C3F">
      <w:pPr>
        <w:pStyle w:val="Heading1"/>
        <w:numPr>
          <w:ilvl w:val="0"/>
          <w:numId w:val="17"/>
        </w:numPr>
        <w:spacing w:before="120"/>
        <w:rPr>
          <w:sz w:val="28"/>
          <w:szCs w:val="28"/>
        </w:rPr>
      </w:pPr>
      <w:r w:rsidRPr="002533B9">
        <w:rPr>
          <w:sz w:val="28"/>
          <w:szCs w:val="28"/>
        </w:rPr>
        <w:t xml:space="preserve">For plotting function plot between specific intervals, I have used inbuilt </w:t>
      </w:r>
      <w:proofErr w:type="spellStart"/>
      <w:r w:rsidRPr="002533B9">
        <w:rPr>
          <w:sz w:val="28"/>
          <w:szCs w:val="28"/>
        </w:rPr>
        <w:t>fplot</w:t>
      </w:r>
      <w:proofErr w:type="spellEnd"/>
      <w:r w:rsidRPr="002533B9">
        <w:rPr>
          <w:sz w:val="28"/>
          <w:szCs w:val="28"/>
        </w:rPr>
        <w:t>(.) function in MATLAB.</w:t>
      </w:r>
    </w:p>
    <w:p w14:paraId="21A58EDE" w14:textId="5E2CBB52" w:rsidR="002E02F5" w:rsidRDefault="002533B9" w:rsidP="002E02F5">
      <w:pPr>
        <w:pStyle w:val="Heading1"/>
        <w:spacing w:before="0"/>
      </w:pPr>
      <w:r>
        <w:t>Ques - 1</w:t>
      </w:r>
    </w:p>
    <w:p w14:paraId="74B0B0A7" w14:textId="7668A23B" w:rsidR="002E02F5" w:rsidRPr="002E02F5" w:rsidRDefault="002E02F5" w:rsidP="002E02F5">
      <w:pPr>
        <w:spacing w:after="0"/>
      </w:pPr>
      <w:r>
        <w:t>Function Taken =&gt; f(x) = x</w:t>
      </w:r>
      <w:r>
        <w:rPr>
          <w:vertAlign w:val="superscript"/>
        </w:rPr>
        <w:t>4</w:t>
      </w:r>
      <w:r>
        <w:t xml:space="preserve"> </w:t>
      </w:r>
      <w:r>
        <w:t xml:space="preserve">– x </w:t>
      </w:r>
      <w:r>
        <w:t xml:space="preserve">– </w:t>
      </w:r>
      <w:r>
        <w:t>10</w:t>
      </w:r>
      <w:r>
        <w:t xml:space="preserve"> and g(x) =</w:t>
      </w:r>
      <w:r>
        <w:t xml:space="preserve"> </w:t>
      </w:r>
      <w:r>
        <w:t xml:space="preserve">(x + </w:t>
      </w:r>
      <w:proofErr w:type="gramStart"/>
      <w:r>
        <w:t>10</w:t>
      </w:r>
      <w:r>
        <w:t>)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1/4)</w:t>
      </w:r>
      <w:r>
        <w:t xml:space="preserve">. </w:t>
      </w:r>
    </w:p>
    <w:p w14:paraId="5DDD1806" w14:textId="5CD4E2E2" w:rsidR="008F72F4" w:rsidRDefault="002533B9" w:rsidP="00CC5C3F">
      <w:r>
        <w:rPr>
          <w:noProof/>
        </w:rPr>
        <w:drawing>
          <wp:inline distT="0" distB="0" distL="0" distR="0" wp14:anchorId="6E10EA37" wp14:editId="20D54300">
            <wp:extent cx="5233670" cy="1794510"/>
            <wp:effectExtent l="0" t="0" r="0" b="0"/>
            <wp:docPr id="183344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40314" name="Picture 18334403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419" cy="17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AC43" w14:textId="5CADF1A6" w:rsidR="002533B9" w:rsidRDefault="002533B9" w:rsidP="00CC5C3F">
      <w:pPr>
        <w:jc w:val="center"/>
      </w:pPr>
      <w:r>
        <w:rPr>
          <w:noProof/>
        </w:rPr>
        <w:drawing>
          <wp:inline distT="0" distB="0" distL="0" distR="0" wp14:anchorId="59FB6AD1" wp14:editId="1D13F992">
            <wp:extent cx="5181600" cy="3897630"/>
            <wp:effectExtent l="0" t="0" r="0" b="1270"/>
            <wp:docPr id="16614628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62857" name="Picture 16614628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AEF8" w14:textId="435B244C" w:rsidR="002533B9" w:rsidRDefault="002533B9" w:rsidP="00CC5C3F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1A8C5340" wp14:editId="6DB79129">
            <wp:extent cx="5189220" cy="3891915"/>
            <wp:effectExtent l="0" t="0" r="5080" b="0"/>
            <wp:docPr id="14236519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51966" name="Picture 14236519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851" cy="390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3335" w14:textId="77777777" w:rsidR="00CC5C3F" w:rsidRDefault="00CC5C3F" w:rsidP="00CC5C3F">
      <w:pPr>
        <w:pStyle w:val="Heading1"/>
        <w:spacing w:before="0"/>
      </w:pPr>
    </w:p>
    <w:p w14:paraId="209752F1" w14:textId="1A172499" w:rsidR="00CC5C3F" w:rsidRDefault="00CC5C3F" w:rsidP="00CC5C3F">
      <w:pPr>
        <w:pStyle w:val="Heading1"/>
        <w:spacing w:before="0"/>
      </w:pPr>
      <w:r>
        <w:t xml:space="preserve">Ques </w:t>
      </w:r>
      <w:r>
        <w:t>–</w:t>
      </w:r>
      <w:r>
        <w:t xml:space="preserve"> </w:t>
      </w:r>
      <w:r>
        <w:t>2</w:t>
      </w:r>
    </w:p>
    <w:p w14:paraId="6286D3F2" w14:textId="683B9CEF" w:rsidR="00CC5C3F" w:rsidRPr="00CC5C3F" w:rsidRDefault="00CC5C3F" w:rsidP="00CC5C3F">
      <w:pPr>
        <w:pStyle w:val="ListParagraph"/>
        <w:numPr>
          <w:ilvl w:val="0"/>
          <w:numId w:val="18"/>
        </w:numPr>
      </w:pPr>
    </w:p>
    <w:p w14:paraId="11BE57B7" w14:textId="497B00F8" w:rsidR="002533B9" w:rsidRDefault="002533B9" w:rsidP="00CC5C3F">
      <w:pPr>
        <w:jc w:val="center"/>
      </w:pPr>
      <w:r>
        <w:rPr>
          <w:noProof/>
        </w:rPr>
        <w:drawing>
          <wp:inline distT="0" distB="0" distL="0" distR="0" wp14:anchorId="0EE10CED" wp14:editId="6FBAB967">
            <wp:extent cx="6223000" cy="2273300"/>
            <wp:effectExtent l="0" t="0" r="0" b="0"/>
            <wp:docPr id="5878155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15563" name="Picture 5878155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1639" w14:textId="2F994B26" w:rsidR="002533B9" w:rsidRDefault="002533B9" w:rsidP="00CC5C3F">
      <w:pPr>
        <w:jc w:val="center"/>
      </w:pPr>
      <w:r>
        <w:rPr>
          <w:noProof/>
        </w:rPr>
        <w:lastRenderedPageBreak/>
        <w:drawing>
          <wp:inline distT="0" distB="0" distL="0" distR="0" wp14:anchorId="26E4ADE7" wp14:editId="2914E914">
            <wp:extent cx="5440680" cy="4080510"/>
            <wp:effectExtent l="0" t="0" r="0" b="0"/>
            <wp:docPr id="6699703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70383" name="Picture 6699703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313" cy="40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19FB" w14:textId="588C760A" w:rsidR="002533B9" w:rsidRDefault="002533B9" w:rsidP="00CC5C3F">
      <w:pPr>
        <w:jc w:val="center"/>
      </w:pPr>
      <w:r>
        <w:rPr>
          <w:noProof/>
        </w:rPr>
        <w:drawing>
          <wp:inline distT="0" distB="0" distL="0" distR="0" wp14:anchorId="1F9950E0" wp14:editId="40FB4A0E">
            <wp:extent cx="5455920" cy="4091940"/>
            <wp:effectExtent l="0" t="0" r="5080" b="0"/>
            <wp:docPr id="20515531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53131" name="Picture 20515531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506F" w14:textId="77777777" w:rsidR="00CC5C3F" w:rsidRDefault="00CC5C3F" w:rsidP="00CC5C3F"/>
    <w:p w14:paraId="679923DB" w14:textId="4066B4E4" w:rsidR="00CC5C3F" w:rsidRDefault="00CC5C3F" w:rsidP="00CC5C3F">
      <w:pPr>
        <w:pStyle w:val="ListParagraph"/>
        <w:numPr>
          <w:ilvl w:val="0"/>
          <w:numId w:val="18"/>
        </w:numPr>
      </w:pPr>
    </w:p>
    <w:p w14:paraId="6F99C54E" w14:textId="130DA7A4" w:rsidR="002533B9" w:rsidRDefault="002533B9" w:rsidP="00CC5C3F">
      <w:pPr>
        <w:jc w:val="center"/>
      </w:pPr>
      <w:r>
        <w:rPr>
          <w:noProof/>
        </w:rPr>
        <w:drawing>
          <wp:inline distT="0" distB="0" distL="0" distR="0" wp14:anchorId="0DE4F62E" wp14:editId="23C4EDA6">
            <wp:extent cx="6223000" cy="2463800"/>
            <wp:effectExtent l="0" t="0" r="0" b="0"/>
            <wp:docPr id="1662867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67891" name="Picture 16628678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C01AC" wp14:editId="0AF14DDE">
            <wp:extent cx="6858000" cy="5143500"/>
            <wp:effectExtent l="0" t="0" r="0" b="0"/>
            <wp:docPr id="9438715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71568" name="Picture 9438715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A219" w14:textId="150213B8" w:rsidR="002533B9" w:rsidRDefault="002533B9" w:rsidP="00CC5C3F">
      <w:pPr>
        <w:jc w:val="center"/>
      </w:pPr>
      <w:r>
        <w:rPr>
          <w:noProof/>
        </w:rPr>
        <w:lastRenderedPageBreak/>
        <w:drawing>
          <wp:inline distT="0" distB="0" distL="0" distR="0" wp14:anchorId="0FF3061F" wp14:editId="3BD2E615">
            <wp:extent cx="6297930" cy="4723448"/>
            <wp:effectExtent l="0" t="0" r="1270" b="1270"/>
            <wp:docPr id="20759479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47930" name="Picture 20759479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26" cy="47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29DC" w14:textId="7F6A903E" w:rsidR="00CC5C3F" w:rsidRDefault="00CC5C3F" w:rsidP="00CC5C3F">
      <w:pPr>
        <w:pStyle w:val="Heading1"/>
        <w:spacing w:before="0"/>
      </w:pPr>
      <w:r>
        <w:t xml:space="preserve">Ques – </w:t>
      </w:r>
      <w:r>
        <w:t>3</w:t>
      </w:r>
    </w:p>
    <w:p w14:paraId="694C96E6" w14:textId="3EB59638" w:rsidR="00CC5C3F" w:rsidRPr="00CC5C3F" w:rsidRDefault="00CC5C3F" w:rsidP="00CC5C3F">
      <w:pPr>
        <w:pStyle w:val="ListParagraph"/>
        <w:numPr>
          <w:ilvl w:val="0"/>
          <w:numId w:val="19"/>
        </w:numPr>
      </w:pPr>
    </w:p>
    <w:p w14:paraId="3D5AB5FB" w14:textId="7D5F9A3C" w:rsidR="002533B9" w:rsidRDefault="002533B9" w:rsidP="002533B9">
      <w:r>
        <w:rPr>
          <w:noProof/>
        </w:rPr>
        <w:drawing>
          <wp:inline distT="0" distB="0" distL="0" distR="0" wp14:anchorId="57ACEEE0" wp14:editId="65A7A03C">
            <wp:extent cx="6858000" cy="2661285"/>
            <wp:effectExtent l="0" t="0" r="0" b="5715"/>
            <wp:docPr id="5835577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57730" name="Picture 5835577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2106" w14:textId="05C111B3" w:rsidR="002533B9" w:rsidRDefault="002533B9" w:rsidP="00CC5C3F">
      <w:pPr>
        <w:jc w:val="center"/>
      </w:pPr>
      <w:r>
        <w:rPr>
          <w:noProof/>
        </w:rPr>
        <w:lastRenderedPageBreak/>
        <w:drawing>
          <wp:inline distT="0" distB="0" distL="0" distR="0" wp14:anchorId="5AD0AC02" wp14:editId="37E13874">
            <wp:extent cx="5608320" cy="4206240"/>
            <wp:effectExtent l="0" t="0" r="5080" b="0"/>
            <wp:docPr id="2015458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833" name="Picture 2015458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409" cy="42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BCCA" w14:textId="0A1D5DBF" w:rsidR="002533B9" w:rsidRDefault="002533B9" w:rsidP="00CC5C3F">
      <w:pPr>
        <w:jc w:val="center"/>
      </w:pPr>
      <w:r>
        <w:rPr>
          <w:noProof/>
        </w:rPr>
        <w:drawing>
          <wp:inline distT="0" distB="0" distL="0" distR="0" wp14:anchorId="23A22D2C" wp14:editId="09CB006C">
            <wp:extent cx="5577840" cy="4183380"/>
            <wp:effectExtent l="0" t="0" r="0" b="0"/>
            <wp:docPr id="16547471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47117" name="Picture 16547471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795" cy="419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467B" w14:textId="2018D32E" w:rsidR="00CC5C3F" w:rsidRDefault="00CC5C3F" w:rsidP="00CC5C3F">
      <w:pPr>
        <w:pStyle w:val="ListParagraph"/>
        <w:numPr>
          <w:ilvl w:val="0"/>
          <w:numId w:val="19"/>
        </w:numPr>
      </w:pPr>
    </w:p>
    <w:p w14:paraId="26C59FD2" w14:textId="6C5DAC83" w:rsidR="002533B9" w:rsidRDefault="002533B9" w:rsidP="00CC5C3F">
      <w:pPr>
        <w:jc w:val="center"/>
      </w:pPr>
      <w:r>
        <w:rPr>
          <w:noProof/>
        </w:rPr>
        <w:drawing>
          <wp:inline distT="0" distB="0" distL="0" distR="0" wp14:anchorId="60B01540" wp14:editId="22A5B691">
            <wp:extent cx="6858000" cy="2178685"/>
            <wp:effectExtent l="0" t="0" r="0" b="5715"/>
            <wp:docPr id="5780514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51489" name="Picture 57805148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6BFD" w14:textId="43934832" w:rsidR="002533B9" w:rsidRDefault="002533B9" w:rsidP="002533B9">
      <w:r>
        <w:rPr>
          <w:noProof/>
        </w:rPr>
        <w:drawing>
          <wp:inline distT="0" distB="0" distL="0" distR="0" wp14:anchorId="04458E18" wp14:editId="306769D1">
            <wp:extent cx="6858000" cy="5143500"/>
            <wp:effectExtent l="0" t="0" r="0" b="0"/>
            <wp:docPr id="159272180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21801" name="Picture 159272180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C9BC" w14:textId="0CFA0E91" w:rsidR="002533B9" w:rsidRDefault="002533B9" w:rsidP="002533B9">
      <w:r>
        <w:rPr>
          <w:noProof/>
        </w:rPr>
        <w:lastRenderedPageBreak/>
        <w:drawing>
          <wp:inline distT="0" distB="0" distL="0" distR="0" wp14:anchorId="700D9755" wp14:editId="22247C46">
            <wp:extent cx="6858000" cy="5143500"/>
            <wp:effectExtent l="0" t="0" r="0" b="0"/>
            <wp:docPr id="24432004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20043" name="Picture 24432004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5ECF" w14:textId="08C52662" w:rsidR="00CC5C3F" w:rsidRDefault="00CC5C3F" w:rsidP="00CC5C3F">
      <w:pPr>
        <w:pStyle w:val="Heading1"/>
        <w:spacing w:before="0"/>
      </w:pPr>
      <w:r>
        <w:t xml:space="preserve">Ques – </w:t>
      </w:r>
      <w:r>
        <w:t>4</w:t>
      </w:r>
    </w:p>
    <w:p w14:paraId="50DDC34C" w14:textId="2724B935" w:rsidR="00CC5C3F" w:rsidRPr="00CC5C3F" w:rsidRDefault="00CC5C3F" w:rsidP="00CC5C3F">
      <w:r>
        <w:t>Function Taken =&gt; f(x) = x</w:t>
      </w:r>
      <w:r w:rsidRPr="002E02F5">
        <w:rPr>
          <w:vertAlign w:val="superscript"/>
        </w:rPr>
        <w:t>2</w:t>
      </w:r>
      <w:r>
        <w:t xml:space="preserve"> </w:t>
      </w:r>
      <w:r w:rsidR="002E02F5">
        <w:t>–</w:t>
      </w:r>
      <w:r>
        <w:t xml:space="preserve"> 31</w:t>
      </w:r>
      <w:r w:rsidR="002E02F5">
        <w:t xml:space="preserve"> and g(x) = ½(x + 31/x).</w:t>
      </w:r>
      <w:r>
        <w:t xml:space="preserve"> </w:t>
      </w:r>
    </w:p>
    <w:p w14:paraId="6CDA925E" w14:textId="724375BA" w:rsidR="002533B9" w:rsidRDefault="002533B9" w:rsidP="002533B9">
      <w:r>
        <w:rPr>
          <w:noProof/>
        </w:rPr>
        <w:drawing>
          <wp:inline distT="0" distB="0" distL="0" distR="0" wp14:anchorId="2108645F" wp14:editId="33CB70F5">
            <wp:extent cx="6210300" cy="2374900"/>
            <wp:effectExtent l="0" t="0" r="0" b="0"/>
            <wp:docPr id="5907812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81204" name="Picture 59078120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D929" w14:textId="32208568" w:rsidR="002533B9" w:rsidRDefault="002533B9" w:rsidP="00CC5C3F">
      <w:pPr>
        <w:jc w:val="center"/>
      </w:pPr>
      <w:r>
        <w:rPr>
          <w:noProof/>
        </w:rPr>
        <w:lastRenderedPageBreak/>
        <w:drawing>
          <wp:inline distT="0" distB="0" distL="0" distR="0" wp14:anchorId="24AAB336" wp14:editId="44ACFB7A">
            <wp:extent cx="5566410" cy="4174808"/>
            <wp:effectExtent l="0" t="0" r="0" b="3810"/>
            <wp:docPr id="3820745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7454" name="Picture 3820745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231" cy="41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43F3" w14:textId="20A4D453" w:rsidR="002533B9" w:rsidRDefault="002533B9" w:rsidP="00CC5C3F">
      <w:pPr>
        <w:jc w:val="center"/>
      </w:pPr>
      <w:r>
        <w:rPr>
          <w:noProof/>
        </w:rPr>
        <w:drawing>
          <wp:inline distT="0" distB="0" distL="0" distR="0" wp14:anchorId="6E722E72" wp14:editId="0CF71745">
            <wp:extent cx="5680710" cy="4260533"/>
            <wp:effectExtent l="0" t="0" r="0" b="0"/>
            <wp:docPr id="49056476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64761" name="Picture 4905647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429" cy="42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3B9" w:rsidSect="002533B9">
      <w:footerReference w:type="default" r:id="rId2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9BED9" w14:textId="77777777" w:rsidR="002533B9" w:rsidRDefault="002533B9">
      <w:pPr>
        <w:spacing w:after="0" w:line="240" w:lineRule="auto"/>
      </w:pPr>
      <w:r>
        <w:separator/>
      </w:r>
    </w:p>
    <w:p w14:paraId="0D9B6AAB" w14:textId="77777777" w:rsidR="002533B9" w:rsidRDefault="002533B9"/>
    <w:p w14:paraId="1E57E1D0" w14:textId="77777777" w:rsidR="002533B9" w:rsidRDefault="002533B9"/>
  </w:endnote>
  <w:endnote w:type="continuationSeparator" w:id="0">
    <w:p w14:paraId="1279A32F" w14:textId="77777777" w:rsidR="002533B9" w:rsidRDefault="002533B9">
      <w:pPr>
        <w:spacing w:after="0" w:line="240" w:lineRule="auto"/>
      </w:pPr>
      <w:r>
        <w:continuationSeparator/>
      </w:r>
    </w:p>
    <w:p w14:paraId="5F7600A3" w14:textId="77777777" w:rsidR="002533B9" w:rsidRDefault="002533B9"/>
    <w:p w14:paraId="4D0360C1" w14:textId="77777777" w:rsidR="002533B9" w:rsidRDefault="002533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A68D5D" w14:textId="77777777" w:rsidR="008F72F4" w:rsidRDefault="00B606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2D27" w14:textId="77777777" w:rsidR="002533B9" w:rsidRDefault="002533B9">
      <w:pPr>
        <w:spacing w:after="0" w:line="240" w:lineRule="auto"/>
      </w:pPr>
      <w:r>
        <w:separator/>
      </w:r>
    </w:p>
    <w:p w14:paraId="12EA1DAB" w14:textId="77777777" w:rsidR="002533B9" w:rsidRDefault="002533B9"/>
    <w:p w14:paraId="3A80F433" w14:textId="77777777" w:rsidR="002533B9" w:rsidRDefault="002533B9"/>
  </w:footnote>
  <w:footnote w:type="continuationSeparator" w:id="0">
    <w:p w14:paraId="2BAA0190" w14:textId="77777777" w:rsidR="002533B9" w:rsidRDefault="002533B9">
      <w:pPr>
        <w:spacing w:after="0" w:line="240" w:lineRule="auto"/>
      </w:pPr>
      <w:r>
        <w:continuationSeparator/>
      </w:r>
    </w:p>
    <w:p w14:paraId="340AC276" w14:textId="77777777" w:rsidR="002533B9" w:rsidRDefault="002533B9"/>
    <w:p w14:paraId="1BD3063B" w14:textId="77777777" w:rsidR="002533B9" w:rsidRDefault="002533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77EC"/>
    <w:multiLevelType w:val="hybridMultilevel"/>
    <w:tmpl w:val="C15C6542"/>
    <w:lvl w:ilvl="0" w:tplc="A340787C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A5BCE"/>
    <w:multiLevelType w:val="hybridMultilevel"/>
    <w:tmpl w:val="B6F69876"/>
    <w:lvl w:ilvl="0" w:tplc="0AF6F6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442F4"/>
    <w:multiLevelType w:val="hybridMultilevel"/>
    <w:tmpl w:val="FC0C2022"/>
    <w:lvl w:ilvl="0" w:tplc="BC1884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113674">
    <w:abstractNumId w:val="9"/>
  </w:num>
  <w:num w:numId="2" w16cid:durableId="873420185">
    <w:abstractNumId w:val="13"/>
  </w:num>
  <w:num w:numId="3" w16cid:durableId="1202401950">
    <w:abstractNumId w:val="16"/>
  </w:num>
  <w:num w:numId="4" w16cid:durableId="1490098178">
    <w:abstractNumId w:val="14"/>
  </w:num>
  <w:num w:numId="5" w16cid:durableId="2005666594">
    <w:abstractNumId w:val="10"/>
  </w:num>
  <w:num w:numId="6" w16cid:durableId="1058477572">
    <w:abstractNumId w:val="7"/>
  </w:num>
  <w:num w:numId="7" w16cid:durableId="459541458">
    <w:abstractNumId w:val="6"/>
  </w:num>
  <w:num w:numId="8" w16cid:durableId="950863260">
    <w:abstractNumId w:val="5"/>
  </w:num>
  <w:num w:numId="9" w16cid:durableId="478036292">
    <w:abstractNumId w:val="4"/>
  </w:num>
  <w:num w:numId="10" w16cid:durableId="1747916603">
    <w:abstractNumId w:val="8"/>
  </w:num>
  <w:num w:numId="11" w16cid:durableId="1449356915">
    <w:abstractNumId w:val="3"/>
  </w:num>
  <w:num w:numId="12" w16cid:durableId="291596872">
    <w:abstractNumId w:val="2"/>
  </w:num>
  <w:num w:numId="13" w16cid:durableId="840895580">
    <w:abstractNumId w:val="1"/>
  </w:num>
  <w:num w:numId="14" w16cid:durableId="26834549">
    <w:abstractNumId w:val="0"/>
  </w:num>
  <w:num w:numId="15" w16cid:durableId="1605771950">
    <w:abstractNumId w:val="15"/>
  </w:num>
  <w:num w:numId="16" w16cid:durableId="89159345">
    <w:abstractNumId w:val="17"/>
  </w:num>
  <w:num w:numId="17" w16cid:durableId="1146627609">
    <w:abstractNumId w:val="11"/>
  </w:num>
  <w:num w:numId="18" w16cid:durableId="1180316184">
    <w:abstractNumId w:val="12"/>
  </w:num>
  <w:num w:numId="19" w16cid:durableId="35608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B9"/>
    <w:rsid w:val="002533B9"/>
    <w:rsid w:val="002E02F5"/>
    <w:rsid w:val="008F72F4"/>
    <w:rsid w:val="00CC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3CDAA"/>
  <w15:chartTrackingRefBased/>
  <w15:docId w15:val="{8CBB4DE9-A597-5249-9126-10CDD001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CC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panshugoyal8107/Library/Containers/com.microsoft.Word/Data/Library/Application%20Support/Microsoft/Office/16.0/DTS/en-IN%7b2A7CEAD9-AEC0-8045-A1BC-F5CCF1A872CF%7d/%7bAB8ECE27-CCE2-2A4A-899D-52EFBE11CB2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22</TotalTime>
  <Pages>9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DIPANSHU GOYAL</cp:lastModifiedBy>
  <cp:revision>1</cp:revision>
  <dcterms:created xsi:type="dcterms:W3CDTF">2024-01-31T12:12:00Z</dcterms:created>
  <dcterms:modified xsi:type="dcterms:W3CDTF">2024-01-31T12:48:00Z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