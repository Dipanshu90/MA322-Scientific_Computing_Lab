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737F" w14:textId="073C32E8" w:rsidR="00FB2E7D" w:rsidRDefault="00365C66">
      <w:pPr>
        <w:pStyle w:val="Subtitle"/>
      </w:pPr>
      <w:r>
        <w:t>MA322 – Scientific Computing Laboratory</w:t>
      </w:r>
    </w:p>
    <w:p w14:paraId="3F809EA3" w14:textId="1E0B13C9" w:rsidR="00FB2E7D" w:rsidRDefault="00365C66">
      <w:pPr>
        <w:pStyle w:val="Title"/>
      </w:pPr>
      <w:r>
        <w:t>Lab – 08</w:t>
      </w:r>
    </w:p>
    <w:p w14:paraId="312AB641" w14:textId="7B26505D" w:rsidR="00FB2E7D" w:rsidRDefault="00365C66" w:rsidP="00365C66">
      <w:pPr>
        <w:pStyle w:val="Author"/>
        <w:spacing w:after="12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06C4B537" w14:textId="2FF7516A" w:rsidR="00365C66" w:rsidRDefault="00365C66" w:rsidP="00365C66">
      <w:pPr>
        <w:pStyle w:val="Heading1"/>
        <w:numPr>
          <w:ilvl w:val="0"/>
          <w:numId w:val="18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For the error estimate, I have calculated the actual integral using the inbuilt int (f, a, b)</w:t>
      </w:r>
      <w:r w:rsidR="00BD5831">
        <w:rPr>
          <w:sz w:val="28"/>
          <w:szCs w:val="28"/>
        </w:rPr>
        <w:t xml:space="preserve"> </w:t>
      </w:r>
      <w:r>
        <w:rPr>
          <w:sz w:val="28"/>
          <w:szCs w:val="28"/>
        </w:rPr>
        <w:t>function in MATLAB and took its difference with the approximated integral.</w:t>
      </w:r>
    </w:p>
    <w:p w14:paraId="1DD21B23" w14:textId="4F392EFC" w:rsidR="00365C66" w:rsidRPr="00BD5831" w:rsidRDefault="00BD5831" w:rsidP="00365C6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BD5831">
        <w:rPr>
          <w:sz w:val="28"/>
          <w:szCs w:val="28"/>
        </w:rPr>
        <w:t xml:space="preserve">Que – 5 may take some time in </w:t>
      </w:r>
      <w:proofErr w:type="gramStart"/>
      <w:r w:rsidRPr="00BD5831">
        <w:rPr>
          <w:sz w:val="28"/>
          <w:szCs w:val="28"/>
        </w:rPr>
        <w:t>execution(</w:t>
      </w:r>
      <w:proofErr w:type="gramEnd"/>
      <w:r w:rsidRPr="00BD5831">
        <w:rPr>
          <w:sz w:val="28"/>
          <w:szCs w:val="28"/>
        </w:rPr>
        <w:t>around 1 min) as it has to iterate through bigger values of n as the for loop proceeds.</w:t>
      </w:r>
    </w:p>
    <w:p w14:paraId="2BC22488" w14:textId="2DC57076" w:rsidR="00365C66" w:rsidRPr="00365C66" w:rsidRDefault="00365C66" w:rsidP="00365C66">
      <w:pPr>
        <w:pStyle w:val="Heading1"/>
        <w:spacing w:before="0"/>
      </w:pPr>
      <w:r>
        <w:t xml:space="preserve">Ques – 1 </w:t>
      </w:r>
    </w:p>
    <w:p w14:paraId="50CCDE30" w14:textId="45B39927" w:rsidR="00FB2E7D" w:rsidRPr="00365C66" w:rsidRDefault="00365C66">
      <w:pPr>
        <w:rPr>
          <w:sz w:val="28"/>
          <w:szCs w:val="28"/>
        </w:rPr>
      </w:pPr>
      <w:r w:rsidRPr="00365C66">
        <w:rPr>
          <w:sz w:val="28"/>
          <w:szCs w:val="28"/>
        </w:rPr>
        <w:t xml:space="preserve">Using the rectangle rule and taking </w:t>
      </w:r>
      <w:r w:rsidRPr="00365C66">
        <w:rPr>
          <w:b/>
          <w:bCs/>
          <w:sz w:val="28"/>
          <w:szCs w:val="28"/>
        </w:rPr>
        <w:t>‘a’</w:t>
      </w:r>
      <w:r w:rsidRPr="00365C66">
        <w:rPr>
          <w:sz w:val="28"/>
          <w:szCs w:val="28"/>
        </w:rPr>
        <w:t xml:space="preserve"> as initial point of approximation, we observe the following for all the parts: - </w:t>
      </w:r>
    </w:p>
    <w:p w14:paraId="2DB87C54" w14:textId="2091DB4D" w:rsidR="00365C66" w:rsidRDefault="00365C66" w:rsidP="00BD5831">
      <w:r w:rsidRPr="00365C66">
        <w:rPr>
          <w:noProof/>
        </w:rPr>
        <w:drawing>
          <wp:inline distT="0" distB="0" distL="0" distR="0" wp14:anchorId="515EF3C3" wp14:editId="12027F81">
            <wp:extent cx="6858000" cy="4203700"/>
            <wp:effectExtent l="0" t="0" r="0" b="0"/>
            <wp:docPr id="26462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26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083B" w14:textId="49FA987B" w:rsidR="00365C66" w:rsidRDefault="00365C66" w:rsidP="00365C66">
      <w:pPr>
        <w:pStyle w:val="Heading1"/>
        <w:spacing w:before="120"/>
      </w:pPr>
      <w:r>
        <w:t>Ques – 2</w:t>
      </w:r>
    </w:p>
    <w:p w14:paraId="2888C3C4" w14:textId="2800E8D1" w:rsidR="00365C66" w:rsidRDefault="00365C66" w:rsidP="00365C6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65C66">
        <w:rPr>
          <w:sz w:val="28"/>
          <w:szCs w:val="28"/>
        </w:rPr>
        <w:t>Using the midpoint rule, we observe the following results: -</w:t>
      </w:r>
    </w:p>
    <w:p w14:paraId="45A3BB74" w14:textId="437092F8" w:rsidR="00365C66" w:rsidRDefault="00365C66" w:rsidP="00365C66">
      <w:pPr>
        <w:spacing w:after="120"/>
        <w:rPr>
          <w:sz w:val="28"/>
          <w:szCs w:val="28"/>
        </w:rPr>
      </w:pPr>
      <w:r w:rsidRPr="00365C66">
        <w:rPr>
          <w:noProof/>
          <w:sz w:val="28"/>
          <w:szCs w:val="28"/>
        </w:rPr>
        <w:lastRenderedPageBreak/>
        <w:drawing>
          <wp:inline distT="0" distB="0" distL="0" distR="0" wp14:anchorId="50C30CBC" wp14:editId="7BBB325D">
            <wp:extent cx="6780179" cy="4155999"/>
            <wp:effectExtent l="0" t="0" r="1905" b="0"/>
            <wp:docPr id="68132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25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6299" cy="41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21E" w14:textId="18F816E5" w:rsidR="00365C66" w:rsidRPr="00365C66" w:rsidRDefault="00365C66" w:rsidP="00365C66">
      <w:pPr>
        <w:pStyle w:val="ListParagraph"/>
        <w:numPr>
          <w:ilvl w:val="0"/>
          <w:numId w:val="17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Using the Trapezoidal Rule, we observe the following results: -</w:t>
      </w:r>
    </w:p>
    <w:p w14:paraId="34CF754A" w14:textId="297EEBED" w:rsidR="00365C66" w:rsidRDefault="00365C66" w:rsidP="00365C66">
      <w:r w:rsidRPr="00365C66">
        <w:rPr>
          <w:noProof/>
        </w:rPr>
        <w:drawing>
          <wp:inline distT="0" distB="0" distL="0" distR="0" wp14:anchorId="052D9EF8" wp14:editId="7C5F9B09">
            <wp:extent cx="6858000" cy="4047490"/>
            <wp:effectExtent l="0" t="0" r="0" b="3810"/>
            <wp:docPr id="50744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48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058A" w14:textId="2B7D0BFA" w:rsidR="00365C66" w:rsidRDefault="00365C66" w:rsidP="00754FDE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365C66">
        <w:rPr>
          <w:sz w:val="28"/>
          <w:szCs w:val="28"/>
        </w:rPr>
        <w:lastRenderedPageBreak/>
        <w:t>U</w:t>
      </w:r>
      <w:r>
        <w:rPr>
          <w:sz w:val="28"/>
          <w:szCs w:val="28"/>
        </w:rPr>
        <w:t xml:space="preserve">sing the </w:t>
      </w:r>
      <w:r w:rsidR="00754FDE">
        <w:rPr>
          <w:sz w:val="28"/>
          <w:szCs w:val="28"/>
        </w:rPr>
        <w:t>Simpson’s rule, we obtain the following results: -</w:t>
      </w:r>
    </w:p>
    <w:p w14:paraId="1F7479C0" w14:textId="390612CA" w:rsidR="00754FDE" w:rsidRDefault="00754FDE" w:rsidP="00754FDE">
      <w:pPr>
        <w:spacing w:after="120"/>
        <w:rPr>
          <w:sz w:val="28"/>
          <w:szCs w:val="28"/>
        </w:rPr>
      </w:pPr>
      <w:r w:rsidRPr="00754FDE">
        <w:rPr>
          <w:noProof/>
          <w:sz w:val="28"/>
          <w:szCs w:val="28"/>
        </w:rPr>
        <w:drawing>
          <wp:inline distT="0" distB="0" distL="0" distR="0" wp14:anchorId="390B98AA" wp14:editId="46B578AF">
            <wp:extent cx="6858000" cy="4047490"/>
            <wp:effectExtent l="0" t="0" r="0" b="3810"/>
            <wp:docPr id="190792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20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FCAD" w14:textId="242A7BB9" w:rsidR="00754FDE" w:rsidRDefault="00754FDE" w:rsidP="00754FDE">
      <w:pPr>
        <w:pStyle w:val="Heading1"/>
        <w:spacing w:before="120"/>
      </w:pPr>
      <w:r>
        <w:t>Ques – 3</w:t>
      </w:r>
    </w:p>
    <w:p w14:paraId="0382F229" w14:textId="549834D4" w:rsidR="00754FDE" w:rsidRDefault="00754FDE" w:rsidP="00754FDE">
      <w:pPr>
        <w:rPr>
          <w:sz w:val="28"/>
          <w:szCs w:val="28"/>
        </w:rPr>
      </w:pPr>
      <w:r>
        <w:rPr>
          <w:sz w:val="28"/>
          <w:szCs w:val="28"/>
        </w:rPr>
        <w:t xml:space="preserve">The actual value of required integral is pi i.e., </w:t>
      </w:r>
      <w:r w:rsidRPr="00754FDE">
        <w:rPr>
          <w:sz w:val="28"/>
          <w:szCs w:val="28"/>
        </w:rPr>
        <w:t>3.14159265359</w:t>
      </w:r>
      <w:r>
        <w:rPr>
          <w:sz w:val="28"/>
          <w:szCs w:val="28"/>
        </w:rPr>
        <w:t>… Approximating it with difference rules, we get the following results: -</w:t>
      </w:r>
    </w:p>
    <w:p w14:paraId="2FCA3C96" w14:textId="3606ECE9" w:rsidR="00754FDE" w:rsidRDefault="00754FDE" w:rsidP="00754FDE">
      <w:pPr>
        <w:rPr>
          <w:sz w:val="28"/>
          <w:szCs w:val="28"/>
        </w:rPr>
      </w:pPr>
      <w:r w:rsidRPr="00754FDE">
        <w:rPr>
          <w:noProof/>
          <w:sz w:val="28"/>
          <w:szCs w:val="28"/>
        </w:rPr>
        <w:drawing>
          <wp:inline distT="0" distB="0" distL="0" distR="0" wp14:anchorId="42BB7A7D" wp14:editId="6E4CE787">
            <wp:extent cx="6559043" cy="3356043"/>
            <wp:effectExtent l="0" t="0" r="0" b="0"/>
            <wp:docPr id="120782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27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679" cy="33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0736" w14:textId="0B54B7AB" w:rsidR="00754FDE" w:rsidRDefault="00754FDE" w:rsidP="00754F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observe that the Simpson’s one-third and Simpson’s three-eight rules are giving a value significantly closer to the actual answer, and relatively lesser error than other methods. We can get better results by using the composite versions of these methods.</w:t>
      </w:r>
    </w:p>
    <w:p w14:paraId="231488D7" w14:textId="14F12FA7" w:rsidR="00754FDE" w:rsidRDefault="00754FDE" w:rsidP="00754FDE">
      <w:pPr>
        <w:pStyle w:val="Heading1"/>
        <w:spacing w:before="120"/>
      </w:pPr>
      <w:r>
        <w:t>Ques – 4</w:t>
      </w:r>
    </w:p>
    <w:p w14:paraId="24F224EA" w14:textId="42FB018F" w:rsidR="00754FDE" w:rsidRDefault="00754FDE" w:rsidP="00754FDE">
      <w:pPr>
        <w:rPr>
          <w:sz w:val="28"/>
          <w:szCs w:val="28"/>
        </w:rPr>
      </w:pPr>
      <w:r>
        <w:rPr>
          <w:sz w:val="28"/>
          <w:szCs w:val="28"/>
        </w:rPr>
        <w:t>For implementing composite rules, we divided the interval [a, b] int some sub-intervals [x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>i+1</w:t>
      </w:r>
      <w:r>
        <w:rPr>
          <w:sz w:val="28"/>
          <w:szCs w:val="28"/>
        </w:rPr>
        <w:t xml:space="preserve">] and applied that particular rule to each sub-interval for the given integral and then took the sum of results of all the sub-intervals. This gives a better estimate to the integral </w:t>
      </w:r>
      <w:r w:rsidR="00BD5831">
        <w:rPr>
          <w:sz w:val="28"/>
          <w:szCs w:val="28"/>
        </w:rPr>
        <w:t xml:space="preserve">for continuous functions, </w:t>
      </w:r>
      <w:r>
        <w:rPr>
          <w:sz w:val="28"/>
          <w:szCs w:val="28"/>
        </w:rPr>
        <w:t>than normally applying a rule on an interval [a, b].</w:t>
      </w:r>
    </w:p>
    <w:p w14:paraId="65F99DDA" w14:textId="0F78EE8C" w:rsidR="00BD5831" w:rsidRDefault="00BD5831" w:rsidP="00754FDE">
      <w:pPr>
        <w:rPr>
          <w:sz w:val="28"/>
          <w:szCs w:val="28"/>
        </w:rPr>
      </w:pPr>
      <w:r>
        <w:rPr>
          <w:sz w:val="28"/>
          <w:szCs w:val="28"/>
        </w:rPr>
        <w:t>Approximating the given integral using the table provided, we observe that: -</w:t>
      </w:r>
    </w:p>
    <w:p w14:paraId="74E71384" w14:textId="427943B6" w:rsidR="00BD5831" w:rsidRDefault="00BD5831" w:rsidP="00754FDE">
      <w:pPr>
        <w:rPr>
          <w:sz w:val="28"/>
          <w:szCs w:val="28"/>
        </w:rPr>
      </w:pPr>
      <w:r w:rsidRPr="00BD5831">
        <w:rPr>
          <w:noProof/>
          <w:sz w:val="28"/>
          <w:szCs w:val="28"/>
        </w:rPr>
        <w:drawing>
          <wp:inline distT="0" distB="0" distL="0" distR="0" wp14:anchorId="4127686C" wp14:editId="7DA5CA21">
            <wp:extent cx="6858000" cy="531495"/>
            <wp:effectExtent l="0" t="0" r="0" b="1905"/>
            <wp:docPr id="1949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02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F827" w14:textId="1F6990E3" w:rsidR="00BD5831" w:rsidRDefault="00BD5831" w:rsidP="00BD5831">
      <w:pPr>
        <w:pStyle w:val="Heading1"/>
        <w:spacing w:before="120"/>
      </w:pPr>
      <w:r>
        <w:t>Ques – 5</w:t>
      </w:r>
    </w:p>
    <w:p w14:paraId="773CEF6A" w14:textId="219CAE23" w:rsidR="00BD5831" w:rsidRDefault="00BD5831" w:rsidP="00BD5831">
      <w:pPr>
        <w:rPr>
          <w:sz w:val="28"/>
          <w:szCs w:val="28"/>
        </w:rPr>
      </w:pPr>
      <w:r>
        <w:rPr>
          <w:sz w:val="28"/>
          <w:szCs w:val="28"/>
        </w:rPr>
        <w:t>For computing n and h in this question, we can iterate over n starting from 1, take h as (b-a)/n and consider n+1 equally spaced points 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…, x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with 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a +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*h, i = 0, 1, …, n. Now we use the composite rules on these points and find the estimate of the integral, and check if its error (|Actual integral – approximated integral|) is less than the required tolerance. We repeat this process until the tolerance condition is satisfied and </w:t>
      </w:r>
      <w:r w:rsidR="00E1698F">
        <w:rPr>
          <w:sz w:val="28"/>
          <w:szCs w:val="28"/>
        </w:rPr>
        <w:t xml:space="preserve">then </w:t>
      </w:r>
      <w:r>
        <w:rPr>
          <w:sz w:val="28"/>
          <w:szCs w:val="28"/>
        </w:rPr>
        <w:t>break the loop to get the value of n and h for the required composite rule.</w:t>
      </w:r>
      <w:r w:rsidR="00E1698F">
        <w:rPr>
          <w:sz w:val="28"/>
          <w:szCs w:val="28"/>
        </w:rPr>
        <w:t xml:space="preserve"> Following are the observations by doing so: -</w:t>
      </w:r>
    </w:p>
    <w:p w14:paraId="7D6FCC6D" w14:textId="7B542673" w:rsidR="00E1698F" w:rsidRDefault="00EF7376" w:rsidP="00BD5831">
      <w:pPr>
        <w:rPr>
          <w:sz w:val="28"/>
          <w:szCs w:val="28"/>
        </w:rPr>
      </w:pPr>
      <w:r w:rsidRPr="00EF7376">
        <w:rPr>
          <w:sz w:val="28"/>
          <w:szCs w:val="28"/>
        </w:rPr>
        <w:drawing>
          <wp:inline distT="0" distB="0" distL="0" distR="0" wp14:anchorId="6653FA8B" wp14:editId="1F8569F5">
            <wp:extent cx="6431738" cy="2966936"/>
            <wp:effectExtent l="0" t="0" r="0" b="5080"/>
            <wp:docPr id="187150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07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6096" cy="30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3ECD" w14:textId="2DD4E7C2" w:rsidR="00E1698F" w:rsidRDefault="00E1698F" w:rsidP="00E1698F">
      <w:pPr>
        <w:pStyle w:val="Heading1"/>
        <w:spacing w:before="120"/>
      </w:pPr>
      <w:r>
        <w:lastRenderedPageBreak/>
        <w:t>Ques – 6</w:t>
      </w:r>
    </w:p>
    <w:p w14:paraId="31A942CB" w14:textId="7B4032A6" w:rsidR="00E1698F" w:rsidRDefault="00E1698F" w:rsidP="00E1698F">
      <w:pPr>
        <w:rPr>
          <w:sz w:val="28"/>
          <w:szCs w:val="28"/>
        </w:rPr>
      </w:pPr>
      <w:r>
        <w:rPr>
          <w:sz w:val="28"/>
          <w:szCs w:val="28"/>
        </w:rPr>
        <w:t>Since it isn’t mentioned, which method is to be used to estimate the distance of the track, I used the composite trapezoidal and composite rectangle rules to estimate the same. It is observed that both the rules give results significantly close to each other.</w:t>
      </w:r>
    </w:p>
    <w:p w14:paraId="105424E4" w14:textId="41E08058" w:rsidR="00E1698F" w:rsidRDefault="00E1698F" w:rsidP="00E1698F">
      <w:pPr>
        <w:rPr>
          <w:sz w:val="28"/>
          <w:szCs w:val="28"/>
        </w:rPr>
      </w:pPr>
      <w:r>
        <w:rPr>
          <w:sz w:val="28"/>
          <w:szCs w:val="28"/>
        </w:rPr>
        <w:t xml:space="preserve">We used the fact that Distance = integral of speed </w:t>
      </w:r>
      <w:proofErr w:type="spellStart"/>
      <w:r>
        <w:rPr>
          <w:sz w:val="28"/>
          <w:szCs w:val="28"/>
        </w:rPr>
        <w:t>w.r.t.</w:t>
      </w:r>
      <w:proofErr w:type="spellEnd"/>
      <w:r>
        <w:rPr>
          <w:sz w:val="28"/>
          <w:szCs w:val="28"/>
        </w:rPr>
        <w:t xml:space="preserve"> time since v = dx/dt.</w:t>
      </w:r>
    </w:p>
    <w:p w14:paraId="472379B3" w14:textId="3B1DF98D" w:rsidR="00E1698F" w:rsidRPr="00E1698F" w:rsidRDefault="00E1698F" w:rsidP="00E1698F">
      <w:pPr>
        <w:rPr>
          <w:sz w:val="28"/>
          <w:szCs w:val="28"/>
        </w:rPr>
      </w:pPr>
      <w:r w:rsidRPr="00E1698F">
        <w:rPr>
          <w:noProof/>
          <w:sz w:val="28"/>
          <w:szCs w:val="28"/>
        </w:rPr>
        <w:drawing>
          <wp:inline distT="0" distB="0" distL="0" distR="0" wp14:anchorId="07FB7250" wp14:editId="1F8A78D5">
            <wp:extent cx="6858000" cy="650240"/>
            <wp:effectExtent l="0" t="0" r="0" b="0"/>
            <wp:docPr id="79900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02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98F" w:rsidRPr="00E1698F" w:rsidSect="00365C66">
      <w:footerReference w:type="defaul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0013" w14:textId="77777777" w:rsidR="0074048B" w:rsidRDefault="0074048B">
      <w:pPr>
        <w:spacing w:after="0" w:line="240" w:lineRule="auto"/>
      </w:pPr>
      <w:r>
        <w:separator/>
      </w:r>
    </w:p>
    <w:p w14:paraId="370984BC" w14:textId="77777777" w:rsidR="0074048B" w:rsidRDefault="0074048B"/>
    <w:p w14:paraId="0336041B" w14:textId="77777777" w:rsidR="0074048B" w:rsidRDefault="0074048B"/>
  </w:endnote>
  <w:endnote w:type="continuationSeparator" w:id="0">
    <w:p w14:paraId="4E93CCD0" w14:textId="77777777" w:rsidR="0074048B" w:rsidRDefault="0074048B">
      <w:pPr>
        <w:spacing w:after="0" w:line="240" w:lineRule="auto"/>
      </w:pPr>
      <w:r>
        <w:continuationSeparator/>
      </w:r>
    </w:p>
    <w:p w14:paraId="17253842" w14:textId="77777777" w:rsidR="0074048B" w:rsidRDefault="0074048B"/>
    <w:p w14:paraId="09EBF6A6" w14:textId="77777777" w:rsidR="0074048B" w:rsidRDefault="00740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43BD8" w14:textId="77777777" w:rsidR="00FB2E7D" w:rsidRDefault="00E169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BC6C" w14:textId="77777777" w:rsidR="0074048B" w:rsidRDefault="0074048B">
      <w:pPr>
        <w:spacing w:after="0" w:line="240" w:lineRule="auto"/>
      </w:pPr>
      <w:r>
        <w:separator/>
      </w:r>
    </w:p>
    <w:p w14:paraId="61F85DC3" w14:textId="77777777" w:rsidR="0074048B" w:rsidRDefault="0074048B"/>
    <w:p w14:paraId="1031FCA7" w14:textId="77777777" w:rsidR="0074048B" w:rsidRDefault="0074048B"/>
  </w:footnote>
  <w:footnote w:type="continuationSeparator" w:id="0">
    <w:p w14:paraId="32017E62" w14:textId="77777777" w:rsidR="0074048B" w:rsidRDefault="0074048B">
      <w:pPr>
        <w:spacing w:after="0" w:line="240" w:lineRule="auto"/>
      </w:pPr>
      <w:r>
        <w:continuationSeparator/>
      </w:r>
    </w:p>
    <w:p w14:paraId="7E5A4F36" w14:textId="77777777" w:rsidR="0074048B" w:rsidRDefault="0074048B"/>
    <w:p w14:paraId="699DD41C" w14:textId="77777777" w:rsidR="0074048B" w:rsidRDefault="007404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E4F04"/>
    <w:multiLevelType w:val="hybridMultilevel"/>
    <w:tmpl w:val="4D123190"/>
    <w:lvl w:ilvl="0" w:tplc="EE9455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74816"/>
    <w:multiLevelType w:val="hybridMultilevel"/>
    <w:tmpl w:val="D5CA2DA6"/>
    <w:lvl w:ilvl="0" w:tplc="3740EDC2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98022">
    <w:abstractNumId w:val="9"/>
  </w:num>
  <w:num w:numId="2" w16cid:durableId="1062946955">
    <w:abstractNumId w:val="12"/>
  </w:num>
  <w:num w:numId="3" w16cid:durableId="337268540">
    <w:abstractNumId w:val="15"/>
  </w:num>
  <w:num w:numId="4" w16cid:durableId="1792045655">
    <w:abstractNumId w:val="13"/>
  </w:num>
  <w:num w:numId="5" w16cid:durableId="175920664">
    <w:abstractNumId w:val="11"/>
  </w:num>
  <w:num w:numId="6" w16cid:durableId="808549159">
    <w:abstractNumId w:val="7"/>
  </w:num>
  <w:num w:numId="7" w16cid:durableId="957487580">
    <w:abstractNumId w:val="6"/>
  </w:num>
  <w:num w:numId="8" w16cid:durableId="2109766520">
    <w:abstractNumId w:val="5"/>
  </w:num>
  <w:num w:numId="9" w16cid:durableId="876088117">
    <w:abstractNumId w:val="4"/>
  </w:num>
  <w:num w:numId="10" w16cid:durableId="722413558">
    <w:abstractNumId w:val="8"/>
  </w:num>
  <w:num w:numId="11" w16cid:durableId="296451772">
    <w:abstractNumId w:val="3"/>
  </w:num>
  <w:num w:numId="12" w16cid:durableId="1295065815">
    <w:abstractNumId w:val="2"/>
  </w:num>
  <w:num w:numId="13" w16cid:durableId="875502344">
    <w:abstractNumId w:val="1"/>
  </w:num>
  <w:num w:numId="14" w16cid:durableId="2057001264">
    <w:abstractNumId w:val="0"/>
  </w:num>
  <w:num w:numId="15" w16cid:durableId="1455949311">
    <w:abstractNumId w:val="14"/>
  </w:num>
  <w:num w:numId="16" w16cid:durableId="273094461">
    <w:abstractNumId w:val="17"/>
  </w:num>
  <w:num w:numId="17" w16cid:durableId="133375671">
    <w:abstractNumId w:val="10"/>
  </w:num>
  <w:num w:numId="18" w16cid:durableId="4606137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66"/>
    <w:rsid w:val="00365C66"/>
    <w:rsid w:val="0074048B"/>
    <w:rsid w:val="00754FDE"/>
    <w:rsid w:val="00BD5831"/>
    <w:rsid w:val="00E1698F"/>
    <w:rsid w:val="00EF7376"/>
    <w:rsid w:val="00F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90111"/>
  <w15:chartTrackingRefBased/>
  <w15:docId w15:val="{8E1CC72E-E3DD-304D-91DE-2B5BE82E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36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{AB8ECE27-CCE2-2A4A-899D-52EFBE11CB20}tf10002081.dotx</Template>
  <TotalTime>2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3</cp:revision>
  <cp:lastPrinted>2024-03-05T17:33:00Z</cp:lastPrinted>
  <dcterms:created xsi:type="dcterms:W3CDTF">2024-03-06T17:17:00Z</dcterms:created>
  <dcterms:modified xsi:type="dcterms:W3CDTF">2024-03-06T17:18:00Z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