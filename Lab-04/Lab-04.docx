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33AF4" w14:textId="3A2D49F2" w:rsidR="00356ACC" w:rsidRDefault="00035374">
      <w:pPr>
        <w:pStyle w:val="Subtitle"/>
      </w:pPr>
      <w:r>
        <w:t>MA322 – Scientific Computing Laboratory</w:t>
      </w:r>
    </w:p>
    <w:p w14:paraId="17B9A76B" w14:textId="78AB41D0" w:rsidR="00356ACC" w:rsidRDefault="00035374">
      <w:pPr>
        <w:pStyle w:val="Title"/>
      </w:pPr>
      <w:r>
        <w:t>Lab - 04</w:t>
      </w:r>
    </w:p>
    <w:p w14:paraId="01BE1BCD" w14:textId="7EA3711F" w:rsidR="00356ACC" w:rsidRDefault="00035374" w:rsidP="00035374">
      <w:pPr>
        <w:pStyle w:val="Author"/>
        <w:spacing w:after="360"/>
      </w:pPr>
      <w:proofErr w:type="spellStart"/>
      <w:r>
        <w:t>Dipanshu</w:t>
      </w:r>
      <w:proofErr w:type="spellEnd"/>
      <w:r>
        <w:t xml:space="preserve"> Goyal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210123083</w:t>
      </w:r>
    </w:p>
    <w:p w14:paraId="3E0B8C50" w14:textId="2DA50FF1" w:rsidR="00035374" w:rsidRDefault="00035374" w:rsidP="00035374">
      <w:pPr>
        <w:pStyle w:val="Heading1"/>
        <w:numPr>
          <w:ilvl w:val="0"/>
          <w:numId w:val="17"/>
        </w:numPr>
        <w:spacing w:before="120"/>
        <w:rPr>
          <w:sz w:val="24"/>
          <w:szCs w:val="24"/>
        </w:rPr>
      </w:pPr>
      <w:r>
        <w:rPr>
          <w:sz w:val="24"/>
          <w:szCs w:val="24"/>
        </w:rPr>
        <w:t xml:space="preserve">Function plots are only done for que – 2(a) and 2(b) as que 1 and 3 will </w:t>
      </w:r>
      <w:proofErr w:type="spellStart"/>
      <w:r>
        <w:rPr>
          <w:sz w:val="24"/>
          <w:szCs w:val="24"/>
        </w:rPr>
        <w:t>require</w:t>
      </w:r>
      <w:proofErr w:type="spellEnd"/>
      <w:r>
        <w:rPr>
          <w:sz w:val="24"/>
          <w:szCs w:val="24"/>
        </w:rPr>
        <w:t xml:space="preserve"> 4D-plots. </w:t>
      </w:r>
    </w:p>
    <w:p w14:paraId="5EEA3922" w14:textId="77777777" w:rsidR="00035374" w:rsidRDefault="00035374" w:rsidP="00035374">
      <w:pPr>
        <w:pStyle w:val="ListParagraph"/>
        <w:numPr>
          <w:ilvl w:val="0"/>
          <w:numId w:val="17"/>
        </w:numPr>
        <w:spacing w:after="120"/>
      </w:pPr>
      <w:r>
        <w:t xml:space="preserve">For termination by number of iterations, I took tolerance as 0(almost never achievable) and for termination by tolerance, I took max. iterations as </w:t>
      </w:r>
      <w:proofErr w:type="gramStart"/>
      <w:r>
        <w:t>a</w:t>
      </w:r>
      <w:proofErr w:type="gramEnd"/>
      <w:r>
        <w:t xml:space="preserve"> integer big enough like 1000.</w:t>
      </w:r>
    </w:p>
    <w:p w14:paraId="19B01A74" w14:textId="2DB048EB" w:rsidR="00035374" w:rsidRDefault="00035374" w:rsidP="00035374">
      <w:pPr>
        <w:pStyle w:val="ListParagraph"/>
        <w:numPr>
          <w:ilvl w:val="0"/>
          <w:numId w:val="17"/>
        </w:numPr>
        <w:spacing w:after="120"/>
      </w:pPr>
      <w:r>
        <w:t xml:space="preserve">Run </w:t>
      </w:r>
      <w:proofErr w:type="spellStart"/>
      <w:r>
        <w:t>output_file.m</w:t>
      </w:r>
      <w:proofErr w:type="spellEnd"/>
      <w:r>
        <w:t xml:space="preserve"> to run the code.</w:t>
      </w:r>
    </w:p>
    <w:p w14:paraId="0FB2F135" w14:textId="77777777" w:rsidR="00035374" w:rsidRPr="00035374" w:rsidRDefault="00035374" w:rsidP="00035374">
      <w:pPr>
        <w:pStyle w:val="ListParagraph"/>
        <w:spacing w:after="120"/>
      </w:pPr>
    </w:p>
    <w:p w14:paraId="753D462F" w14:textId="3EE330FE" w:rsidR="00356ACC" w:rsidRDefault="00035374" w:rsidP="00035374">
      <w:pPr>
        <w:pStyle w:val="Heading1"/>
        <w:spacing w:before="120"/>
      </w:pPr>
      <w:r>
        <w:t xml:space="preserve">Ques – 1 </w:t>
      </w:r>
    </w:p>
    <w:p w14:paraId="289264A3" w14:textId="15076997" w:rsidR="00356ACC" w:rsidRDefault="00035374" w:rsidP="00035374">
      <w:pPr>
        <w:jc w:val="center"/>
      </w:pPr>
      <w:r w:rsidRPr="00035374">
        <w:drawing>
          <wp:inline distT="0" distB="0" distL="0" distR="0" wp14:anchorId="586A8791" wp14:editId="6E70A234">
            <wp:extent cx="2743200" cy="1536700"/>
            <wp:effectExtent l="0" t="0" r="0" b="4445"/>
            <wp:docPr id="1003023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231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1A024" w14:textId="3A6DCC4F" w:rsidR="00035374" w:rsidRDefault="00035374" w:rsidP="00035374">
      <w:pPr>
        <w:spacing w:after="0"/>
      </w:pPr>
      <w:r>
        <w:t>6 iterations of Newton Method for given system of equations taking x</w:t>
      </w:r>
      <w:r w:rsidRPr="00035374">
        <w:rPr>
          <w:vertAlign w:val="subscript"/>
        </w:rPr>
        <w:t>0</w:t>
      </w:r>
      <w:r>
        <w:t xml:space="preserve"> = [1,1,</w:t>
      </w:r>
      <w:proofErr w:type="gramStart"/>
      <w:r>
        <w:t>1]</w:t>
      </w:r>
      <w:r w:rsidRPr="00035374">
        <w:rPr>
          <w:vertAlign w:val="superscript"/>
        </w:rPr>
        <w:t>T</w:t>
      </w:r>
      <w:proofErr w:type="gramEnd"/>
      <w:r>
        <w:t xml:space="preserve"> as initial approximation: -</w:t>
      </w:r>
    </w:p>
    <w:p w14:paraId="245DEABB" w14:textId="77777777" w:rsidR="00035374" w:rsidRDefault="00035374" w:rsidP="00035374">
      <w:pPr>
        <w:spacing w:after="0"/>
      </w:pPr>
    </w:p>
    <w:p w14:paraId="334064BD" w14:textId="01FAF09D" w:rsidR="00035374" w:rsidRDefault="00035374" w:rsidP="00035374">
      <w:r>
        <w:rPr>
          <w:noProof/>
        </w:rPr>
        <w:drawing>
          <wp:inline distT="0" distB="0" distL="0" distR="0" wp14:anchorId="12ED698A" wp14:editId="2AFCFED1">
            <wp:extent cx="6858000" cy="2731770"/>
            <wp:effectExtent l="0" t="0" r="0" b="0"/>
            <wp:docPr id="794773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773158" name="Picture 7947731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94C7D" w14:textId="77777777" w:rsidR="007945F9" w:rsidRDefault="007945F9" w:rsidP="00035374"/>
    <w:p w14:paraId="102E54E8" w14:textId="77777777" w:rsidR="007945F9" w:rsidRDefault="007945F9" w:rsidP="00035374"/>
    <w:p w14:paraId="1D339F1B" w14:textId="59D69621" w:rsidR="007945F9" w:rsidRDefault="007945F9" w:rsidP="007945F9">
      <w:pPr>
        <w:jc w:val="center"/>
      </w:pPr>
      <w:r>
        <w:rPr>
          <w:noProof/>
        </w:rPr>
        <w:lastRenderedPageBreak/>
        <w:drawing>
          <wp:inline distT="0" distB="0" distL="0" distR="0" wp14:anchorId="184A6567" wp14:editId="5D753FBE">
            <wp:extent cx="5181600" cy="3886200"/>
            <wp:effectExtent l="0" t="0" r="0" b="0"/>
            <wp:docPr id="7585964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596422" name="Picture 7585964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5E191" w14:textId="50A3E457" w:rsidR="007945F9" w:rsidRDefault="007945F9" w:rsidP="007945F9">
      <w:pPr>
        <w:pStyle w:val="Heading1"/>
        <w:spacing w:before="120"/>
      </w:pPr>
      <w:r>
        <w:t xml:space="preserve">Ques – </w:t>
      </w:r>
      <w:r>
        <w:t>2</w:t>
      </w:r>
    </w:p>
    <w:p w14:paraId="07A99FA0" w14:textId="2AF987C1" w:rsidR="007945F9" w:rsidRPr="007945F9" w:rsidRDefault="007945F9" w:rsidP="007945F9">
      <w:pPr>
        <w:pStyle w:val="ListParagraph"/>
        <w:numPr>
          <w:ilvl w:val="0"/>
          <w:numId w:val="19"/>
        </w:numPr>
      </w:pPr>
    </w:p>
    <w:p w14:paraId="3A2A8034" w14:textId="2706392E" w:rsidR="007945F9" w:rsidRDefault="007945F9" w:rsidP="007945F9">
      <w:pPr>
        <w:jc w:val="center"/>
      </w:pPr>
      <w:r w:rsidRPr="007945F9">
        <w:drawing>
          <wp:inline distT="0" distB="0" distL="0" distR="0" wp14:anchorId="34CC5FB2" wp14:editId="1F7FFC2B">
            <wp:extent cx="2082800" cy="1028700"/>
            <wp:effectExtent l="0" t="0" r="0" b="0"/>
            <wp:docPr id="615190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1906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7277A" w14:textId="2800FFB8" w:rsidR="007945F9" w:rsidRDefault="007945F9" w:rsidP="007945F9">
      <w:pPr>
        <w:spacing w:after="0"/>
      </w:pPr>
      <w:r>
        <w:t>2</w:t>
      </w:r>
      <w:r>
        <w:t xml:space="preserve"> iterations of Newton Method for given system of equations taking x</w:t>
      </w:r>
      <w:r w:rsidRPr="00035374">
        <w:rPr>
          <w:vertAlign w:val="subscript"/>
        </w:rPr>
        <w:t>0</w:t>
      </w:r>
      <w:r>
        <w:t xml:space="preserve"> = [</w:t>
      </w:r>
      <w:r>
        <w:t>0,</w:t>
      </w:r>
      <w:proofErr w:type="gramStart"/>
      <w:r>
        <w:t>1</w:t>
      </w:r>
      <w:r>
        <w:t>]</w:t>
      </w:r>
      <w:r w:rsidRPr="00035374">
        <w:rPr>
          <w:vertAlign w:val="superscript"/>
        </w:rPr>
        <w:t>T</w:t>
      </w:r>
      <w:proofErr w:type="gramEnd"/>
      <w:r>
        <w:t xml:space="preserve"> as initial approximation: -</w:t>
      </w:r>
    </w:p>
    <w:p w14:paraId="14069EFD" w14:textId="77777777" w:rsidR="007945F9" w:rsidRDefault="007945F9" w:rsidP="007945F9">
      <w:pPr>
        <w:spacing w:after="0"/>
      </w:pPr>
    </w:p>
    <w:p w14:paraId="4E7410D9" w14:textId="3793EE46" w:rsidR="007945F9" w:rsidRDefault="007945F9" w:rsidP="007945F9">
      <w:pPr>
        <w:jc w:val="center"/>
      </w:pPr>
      <w:r>
        <w:rPr>
          <w:noProof/>
        </w:rPr>
        <w:drawing>
          <wp:inline distT="0" distB="0" distL="0" distR="0" wp14:anchorId="4128CC50" wp14:editId="64B7BE96">
            <wp:extent cx="6858000" cy="1508760"/>
            <wp:effectExtent l="0" t="0" r="0" b="2540"/>
            <wp:docPr id="13373023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302308" name="Picture 133730230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3D308" w14:textId="77777777" w:rsidR="007945F9" w:rsidRDefault="007945F9" w:rsidP="007945F9">
      <w:pPr>
        <w:jc w:val="center"/>
      </w:pPr>
    </w:p>
    <w:p w14:paraId="79FFD117" w14:textId="77777777" w:rsidR="007945F9" w:rsidRDefault="007945F9" w:rsidP="007945F9">
      <w:pPr>
        <w:jc w:val="center"/>
      </w:pPr>
    </w:p>
    <w:p w14:paraId="7383CCE8" w14:textId="61C71AB4" w:rsidR="007945F9" w:rsidRDefault="007945F9" w:rsidP="007945F9">
      <w:pPr>
        <w:jc w:val="center"/>
      </w:pPr>
      <w:r>
        <w:rPr>
          <w:noProof/>
        </w:rPr>
        <w:lastRenderedPageBreak/>
        <w:drawing>
          <wp:inline distT="0" distB="0" distL="0" distR="0" wp14:anchorId="2E584348" wp14:editId="5F4E6DBB">
            <wp:extent cx="5593080" cy="4194810"/>
            <wp:effectExtent l="0" t="0" r="0" b="0"/>
            <wp:docPr id="21039130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913021" name="Picture 21039130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BF7ED" w14:textId="77777777" w:rsidR="007945F9" w:rsidRDefault="007945F9" w:rsidP="007945F9">
      <w:pPr>
        <w:jc w:val="center"/>
      </w:pPr>
      <w:r>
        <w:rPr>
          <w:noProof/>
        </w:rPr>
        <w:drawing>
          <wp:inline distT="0" distB="0" distL="0" distR="0" wp14:anchorId="2C1B458E" wp14:editId="4A26E574">
            <wp:extent cx="5745480" cy="4309110"/>
            <wp:effectExtent l="0" t="0" r="0" b="0"/>
            <wp:docPr id="15175425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542520" name="Picture 151754252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036" cy="431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F7A9D" w14:textId="4E0604A4" w:rsidR="007945F9" w:rsidRDefault="007945F9" w:rsidP="007945F9">
      <w:pPr>
        <w:pStyle w:val="ListParagraph"/>
        <w:numPr>
          <w:ilvl w:val="0"/>
          <w:numId w:val="19"/>
        </w:numPr>
      </w:pPr>
    </w:p>
    <w:p w14:paraId="02BBDBBB" w14:textId="18418F87" w:rsidR="007945F9" w:rsidRDefault="007945F9" w:rsidP="007945F9">
      <w:pPr>
        <w:jc w:val="center"/>
      </w:pPr>
      <w:r w:rsidRPr="007945F9">
        <w:drawing>
          <wp:inline distT="0" distB="0" distL="0" distR="0" wp14:anchorId="5695464E" wp14:editId="37B6FF85">
            <wp:extent cx="3632200" cy="1028700"/>
            <wp:effectExtent l="0" t="0" r="0" b="0"/>
            <wp:docPr id="904697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6970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C61C7" w14:textId="4A518B9C" w:rsidR="007945F9" w:rsidRDefault="007945F9" w:rsidP="007945F9">
      <w:pPr>
        <w:spacing w:after="0"/>
      </w:pPr>
      <w:r>
        <w:t>5</w:t>
      </w:r>
      <w:r>
        <w:t xml:space="preserve"> iterations of Newton Method for given system of equations taking x</w:t>
      </w:r>
      <w:r w:rsidRPr="00035374">
        <w:rPr>
          <w:vertAlign w:val="subscript"/>
        </w:rPr>
        <w:t>0</w:t>
      </w:r>
      <w:r>
        <w:t xml:space="preserve"> = [</w:t>
      </w:r>
      <w:r>
        <w:t>-1</w:t>
      </w:r>
      <w:r>
        <w:t>,</w:t>
      </w:r>
      <w:proofErr w:type="gramStart"/>
      <w:r>
        <w:t>4</w:t>
      </w:r>
      <w:r>
        <w:t>]</w:t>
      </w:r>
      <w:r w:rsidRPr="00035374">
        <w:rPr>
          <w:vertAlign w:val="superscript"/>
        </w:rPr>
        <w:t>T</w:t>
      </w:r>
      <w:proofErr w:type="gramEnd"/>
      <w:r>
        <w:t xml:space="preserve"> as initial approximation: -</w:t>
      </w:r>
    </w:p>
    <w:p w14:paraId="3E95D352" w14:textId="480046C2" w:rsidR="007945F9" w:rsidRDefault="007945F9" w:rsidP="007945F9">
      <w:r>
        <w:rPr>
          <w:noProof/>
        </w:rPr>
        <w:drawing>
          <wp:inline distT="0" distB="0" distL="0" distR="0" wp14:anchorId="4DA75884" wp14:editId="46D770F9">
            <wp:extent cx="6858000" cy="2675890"/>
            <wp:effectExtent l="0" t="0" r="0" b="3810"/>
            <wp:docPr id="5575446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544690" name="Picture 55754469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5926A" w14:textId="0C183852" w:rsidR="007945F9" w:rsidRDefault="007945F9" w:rsidP="007945F9">
      <w:pPr>
        <w:jc w:val="center"/>
      </w:pPr>
      <w:r>
        <w:rPr>
          <w:noProof/>
        </w:rPr>
        <w:drawing>
          <wp:inline distT="0" distB="0" distL="0" distR="0" wp14:anchorId="183565E7" wp14:editId="2BAE6F15">
            <wp:extent cx="5383530" cy="4037648"/>
            <wp:effectExtent l="0" t="0" r="1270" b="1270"/>
            <wp:docPr id="2752389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238947" name="Picture 27523894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8597" cy="404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B8FF8" w14:textId="3E613877" w:rsidR="007945F9" w:rsidRDefault="007945F9" w:rsidP="007945F9">
      <w:pPr>
        <w:jc w:val="center"/>
      </w:pPr>
      <w:r>
        <w:rPr>
          <w:noProof/>
        </w:rPr>
        <w:lastRenderedPageBreak/>
        <w:drawing>
          <wp:inline distT="0" distB="0" distL="0" distR="0" wp14:anchorId="32BFF4F0" wp14:editId="69B3B1DA">
            <wp:extent cx="5471160" cy="4103370"/>
            <wp:effectExtent l="0" t="0" r="2540" b="0"/>
            <wp:docPr id="60451828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518280" name="Picture 60451828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2F981" w14:textId="33818EF1" w:rsidR="007945F9" w:rsidRDefault="007945F9" w:rsidP="007945F9">
      <w:pPr>
        <w:pStyle w:val="Heading1"/>
        <w:spacing w:before="120"/>
      </w:pPr>
      <w:r>
        <w:t xml:space="preserve">Ques – </w:t>
      </w:r>
      <w:r>
        <w:t>3</w:t>
      </w:r>
    </w:p>
    <w:p w14:paraId="782BBA7C" w14:textId="442B05C3" w:rsidR="007945F9" w:rsidRDefault="007945F9" w:rsidP="007945F9">
      <w:pPr>
        <w:jc w:val="center"/>
      </w:pPr>
      <w:r w:rsidRPr="007945F9">
        <w:drawing>
          <wp:inline distT="0" distB="0" distL="0" distR="0" wp14:anchorId="4188DCF0" wp14:editId="4635DDAF">
            <wp:extent cx="3634740" cy="1112884"/>
            <wp:effectExtent l="0" t="0" r="0" b="5080"/>
            <wp:docPr id="456877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87774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5036" cy="112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629EB" w14:textId="280AE6FB" w:rsidR="007945F9" w:rsidRDefault="007945F9" w:rsidP="007945F9">
      <w:pPr>
        <w:spacing w:after="0"/>
      </w:pPr>
      <w:r>
        <w:t>Newton Method for given system of equations taking x</w:t>
      </w:r>
      <w:r w:rsidRPr="00035374">
        <w:rPr>
          <w:vertAlign w:val="subscript"/>
        </w:rPr>
        <w:t>0</w:t>
      </w:r>
      <w:r>
        <w:t xml:space="preserve"> = [</w:t>
      </w:r>
      <w:r>
        <w:t>0,0,</w:t>
      </w:r>
      <w:proofErr w:type="gramStart"/>
      <w:r>
        <w:t>0</w:t>
      </w:r>
      <w:r>
        <w:t>]</w:t>
      </w:r>
      <w:r w:rsidRPr="00035374">
        <w:rPr>
          <w:vertAlign w:val="superscript"/>
        </w:rPr>
        <w:t>T</w:t>
      </w:r>
      <w:proofErr w:type="gramEnd"/>
      <w:r>
        <w:t xml:space="preserve"> as initial approximation</w:t>
      </w:r>
      <w:r>
        <w:t xml:space="preserve"> and tolerance = </w:t>
      </w:r>
      <w:r>
        <w:t>10</w:t>
      </w:r>
      <w:r w:rsidRPr="007945F9">
        <w:rPr>
          <w:vertAlign w:val="superscript"/>
        </w:rPr>
        <w:t>-6</w:t>
      </w:r>
      <w:r>
        <w:t>.</w:t>
      </w:r>
    </w:p>
    <w:p w14:paraId="0F0518E4" w14:textId="77777777" w:rsidR="007945F9" w:rsidRDefault="007945F9" w:rsidP="007945F9">
      <w:pPr>
        <w:spacing w:after="0"/>
      </w:pPr>
    </w:p>
    <w:p w14:paraId="48A4B6D0" w14:textId="7A6552AD" w:rsidR="007945F9" w:rsidRDefault="007945F9" w:rsidP="007945F9">
      <w:pPr>
        <w:jc w:val="center"/>
      </w:pPr>
      <w:r>
        <w:rPr>
          <w:noProof/>
        </w:rPr>
        <w:drawing>
          <wp:inline distT="0" distB="0" distL="0" distR="0" wp14:anchorId="1C21AE70" wp14:editId="3A46EF89">
            <wp:extent cx="6858000" cy="1655445"/>
            <wp:effectExtent l="0" t="0" r="0" b="0"/>
            <wp:docPr id="106139432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394328" name="Picture 106139432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5E9CC" w14:textId="77777777" w:rsidR="007945F9" w:rsidRDefault="007945F9" w:rsidP="007945F9">
      <w:pPr>
        <w:jc w:val="center"/>
      </w:pPr>
    </w:p>
    <w:p w14:paraId="73A68650" w14:textId="77777777" w:rsidR="007945F9" w:rsidRDefault="007945F9" w:rsidP="007945F9">
      <w:pPr>
        <w:jc w:val="center"/>
      </w:pPr>
    </w:p>
    <w:p w14:paraId="5FD9734C" w14:textId="3298AF7B" w:rsidR="007945F9" w:rsidRPr="007945F9" w:rsidRDefault="007945F9" w:rsidP="007945F9">
      <w:pPr>
        <w:jc w:val="center"/>
      </w:pPr>
      <w:r>
        <w:rPr>
          <w:noProof/>
        </w:rPr>
        <w:lastRenderedPageBreak/>
        <w:drawing>
          <wp:inline distT="0" distB="0" distL="0" distR="0" wp14:anchorId="2690BEC1" wp14:editId="546F53B9">
            <wp:extent cx="5547360" cy="4160520"/>
            <wp:effectExtent l="0" t="0" r="2540" b="5080"/>
            <wp:docPr id="207659557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595578" name="Picture 207659557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45F9" w:rsidRPr="007945F9" w:rsidSect="00035374">
      <w:footerReference w:type="default" r:id="rId2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898F3" w14:textId="77777777" w:rsidR="00174F97" w:rsidRDefault="00174F97">
      <w:pPr>
        <w:spacing w:after="0" w:line="240" w:lineRule="auto"/>
      </w:pPr>
      <w:r>
        <w:separator/>
      </w:r>
    </w:p>
    <w:p w14:paraId="0AC07860" w14:textId="77777777" w:rsidR="00174F97" w:rsidRDefault="00174F97"/>
    <w:p w14:paraId="14D6A30A" w14:textId="77777777" w:rsidR="00174F97" w:rsidRDefault="00174F97"/>
  </w:endnote>
  <w:endnote w:type="continuationSeparator" w:id="0">
    <w:p w14:paraId="7CB96E0B" w14:textId="77777777" w:rsidR="00174F97" w:rsidRDefault="00174F97">
      <w:pPr>
        <w:spacing w:after="0" w:line="240" w:lineRule="auto"/>
      </w:pPr>
      <w:r>
        <w:continuationSeparator/>
      </w:r>
    </w:p>
    <w:p w14:paraId="70BFA4BD" w14:textId="77777777" w:rsidR="00174F97" w:rsidRDefault="00174F97"/>
    <w:p w14:paraId="031FD389" w14:textId="77777777" w:rsidR="00174F97" w:rsidRDefault="00174F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337EFD" w14:textId="77777777" w:rsidR="00356ACC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B6538" w14:textId="77777777" w:rsidR="00174F97" w:rsidRDefault="00174F97">
      <w:pPr>
        <w:spacing w:after="0" w:line="240" w:lineRule="auto"/>
      </w:pPr>
      <w:r>
        <w:separator/>
      </w:r>
    </w:p>
    <w:p w14:paraId="5DD6DB07" w14:textId="77777777" w:rsidR="00174F97" w:rsidRDefault="00174F97"/>
    <w:p w14:paraId="169D728A" w14:textId="77777777" w:rsidR="00174F97" w:rsidRDefault="00174F97"/>
  </w:footnote>
  <w:footnote w:type="continuationSeparator" w:id="0">
    <w:p w14:paraId="76C958F9" w14:textId="77777777" w:rsidR="00174F97" w:rsidRDefault="00174F97">
      <w:pPr>
        <w:spacing w:after="0" w:line="240" w:lineRule="auto"/>
      </w:pPr>
      <w:r>
        <w:continuationSeparator/>
      </w:r>
    </w:p>
    <w:p w14:paraId="25672ED0" w14:textId="77777777" w:rsidR="00174F97" w:rsidRDefault="00174F97"/>
    <w:p w14:paraId="027B99B0" w14:textId="77777777" w:rsidR="00174F97" w:rsidRDefault="00174F9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D67230"/>
    <w:multiLevelType w:val="hybridMultilevel"/>
    <w:tmpl w:val="5E80E872"/>
    <w:lvl w:ilvl="0" w:tplc="87961E08">
      <w:numFmt w:val="bullet"/>
      <w:lvlText w:val="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CE3DF6"/>
    <w:multiLevelType w:val="hybridMultilevel"/>
    <w:tmpl w:val="91640F8E"/>
    <w:lvl w:ilvl="0" w:tplc="0428D0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2329D7"/>
    <w:multiLevelType w:val="hybridMultilevel"/>
    <w:tmpl w:val="71C630C8"/>
    <w:lvl w:ilvl="0" w:tplc="5472F6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6192091">
    <w:abstractNumId w:val="9"/>
  </w:num>
  <w:num w:numId="2" w16cid:durableId="2086416299">
    <w:abstractNumId w:val="13"/>
  </w:num>
  <w:num w:numId="3" w16cid:durableId="81876325">
    <w:abstractNumId w:val="16"/>
  </w:num>
  <w:num w:numId="4" w16cid:durableId="1864053915">
    <w:abstractNumId w:val="14"/>
  </w:num>
  <w:num w:numId="5" w16cid:durableId="127287758">
    <w:abstractNumId w:val="10"/>
  </w:num>
  <w:num w:numId="6" w16cid:durableId="779179617">
    <w:abstractNumId w:val="7"/>
  </w:num>
  <w:num w:numId="7" w16cid:durableId="1822962458">
    <w:abstractNumId w:val="6"/>
  </w:num>
  <w:num w:numId="8" w16cid:durableId="75368313">
    <w:abstractNumId w:val="5"/>
  </w:num>
  <w:num w:numId="9" w16cid:durableId="910969311">
    <w:abstractNumId w:val="4"/>
  </w:num>
  <w:num w:numId="10" w16cid:durableId="1777165736">
    <w:abstractNumId w:val="8"/>
  </w:num>
  <w:num w:numId="11" w16cid:durableId="1789398100">
    <w:abstractNumId w:val="3"/>
  </w:num>
  <w:num w:numId="12" w16cid:durableId="1203129766">
    <w:abstractNumId w:val="2"/>
  </w:num>
  <w:num w:numId="13" w16cid:durableId="475607844">
    <w:abstractNumId w:val="1"/>
  </w:num>
  <w:num w:numId="14" w16cid:durableId="2111968766">
    <w:abstractNumId w:val="0"/>
  </w:num>
  <w:num w:numId="15" w16cid:durableId="854156070">
    <w:abstractNumId w:val="15"/>
  </w:num>
  <w:num w:numId="16" w16cid:durableId="1177690073">
    <w:abstractNumId w:val="17"/>
  </w:num>
  <w:num w:numId="17" w16cid:durableId="1575117832">
    <w:abstractNumId w:val="11"/>
  </w:num>
  <w:num w:numId="18" w16cid:durableId="1485974224">
    <w:abstractNumId w:val="18"/>
  </w:num>
  <w:num w:numId="19" w16cid:durableId="69207335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374"/>
    <w:rsid w:val="00035374"/>
    <w:rsid w:val="00144F50"/>
    <w:rsid w:val="00174F97"/>
    <w:rsid w:val="00356ACC"/>
    <w:rsid w:val="0079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0EA0DB"/>
  <w15:chartTrackingRefBased/>
  <w15:docId w15:val="{F0AD59C8-61CA-AF4C-B2EB-4B672FC77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035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ipanshugoyal8107/Library/Containers/com.microsoft.Word/Data/Library/Application%20Support/Microsoft/Office/16.0/DTS/en-IN%7b2A7CEAD9-AEC0-8045-A1BC-F5CCF1A872CF%7d/%7bAB8ECE27-CCE2-2A4A-899D-52EFBE11CB20%7dtf10002081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 Paper.dotx</Template>
  <TotalTime>22</TotalTime>
  <Pages>6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DIPANSHU GOYAL</cp:lastModifiedBy>
  <cp:revision>1</cp:revision>
  <dcterms:created xsi:type="dcterms:W3CDTF">2024-02-06T15:33:00Z</dcterms:created>
  <dcterms:modified xsi:type="dcterms:W3CDTF">2024-02-06T15:59:00Z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