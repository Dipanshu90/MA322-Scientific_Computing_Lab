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EEDC5" w14:textId="355AE5E6" w:rsidR="00D20B16" w:rsidRDefault="0036320E">
      <w:pPr>
        <w:pStyle w:val="Subtitle"/>
      </w:pPr>
      <w:r>
        <w:t>MA322 – Scientific Computing Laboratory</w:t>
      </w:r>
    </w:p>
    <w:p w14:paraId="2A3460F4" w14:textId="7AB1F322" w:rsidR="00D20B16" w:rsidRDefault="0036320E">
      <w:pPr>
        <w:pStyle w:val="Title"/>
      </w:pPr>
      <w:r>
        <w:t>Lab – 13</w:t>
      </w:r>
    </w:p>
    <w:p w14:paraId="3F6C66C1" w14:textId="6CB833C3" w:rsidR="00D20B16" w:rsidRDefault="0036320E" w:rsidP="0036320E">
      <w:pPr>
        <w:pStyle w:val="Author"/>
        <w:spacing w:after="240"/>
      </w:pPr>
      <w:proofErr w:type="spellStart"/>
      <w:r>
        <w:t>Dipanshu</w:t>
      </w:r>
      <w:proofErr w:type="spellEnd"/>
      <w:r>
        <w:t xml:space="preserve"> Goyal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210123083</w:t>
      </w:r>
    </w:p>
    <w:p w14:paraId="740B90D3" w14:textId="42B03D59" w:rsidR="00D20B16" w:rsidRDefault="0036320E" w:rsidP="0036320E">
      <w:pPr>
        <w:pStyle w:val="Heading1"/>
        <w:spacing w:before="240"/>
      </w:pPr>
      <w:r>
        <w:t>Ques – 1</w:t>
      </w:r>
    </w:p>
    <w:p w14:paraId="7EB8B472" w14:textId="44D26038" w:rsidR="00DB3230" w:rsidRPr="00DB3230" w:rsidRDefault="00DB3230" w:rsidP="00DB3230">
      <w:pPr>
        <w:spacing w:after="0"/>
        <w:rPr>
          <w:sz w:val="28"/>
          <w:szCs w:val="28"/>
        </w:rPr>
      </w:pPr>
      <w:r>
        <w:rPr>
          <w:sz w:val="28"/>
          <w:szCs w:val="28"/>
        </w:rPr>
        <w:t>To implement the Linear Shooting method, we assumed v = u’ and thus got a system of 2 ODEs, which we solved using the fourth order Runge-</w:t>
      </w:r>
      <w:proofErr w:type="spellStart"/>
      <w:r>
        <w:rPr>
          <w:sz w:val="28"/>
          <w:szCs w:val="28"/>
        </w:rPr>
        <w:t>Kutta</w:t>
      </w:r>
      <w:proofErr w:type="spellEnd"/>
      <w:r>
        <w:rPr>
          <w:sz w:val="28"/>
          <w:szCs w:val="28"/>
        </w:rPr>
        <w:t xml:space="preserve"> method for system of equations. </w:t>
      </w:r>
      <w:r w:rsidR="0036320E">
        <w:rPr>
          <w:sz w:val="28"/>
          <w:szCs w:val="28"/>
        </w:rPr>
        <w:t>Using the Linear Shooting method for given BVP, we get the following results: -</w:t>
      </w:r>
    </w:p>
    <w:p w14:paraId="4E487A81" w14:textId="69828CAD" w:rsidR="00DB3230" w:rsidRDefault="00DB3230" w:rsidP="00DB3230">
      <w:pPr>
        <w:pStyle w:val="ListParagraph"/>
        <w:numPr>
          <w:ilvl w:val="0"/>
          <w:numId w:val="17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 h = pi/4</w:t>
      </w:r>
    </w:p>
    <w:p w14:paraId="0401EAB4" w14:textId="77777777" w:rsidR="004A0146" w:rsidRPr="004A0146" w:rsidRDefault="004A0146" w:rsidP="004A0146">
      <w:pPr>
        <w:spacing w:after="0"/>
        <w:rPr>
          <w:sz w:val="28"/>
          <w:szCs w:val="28"/>
        </w:rPr>
      </w:pPr>
    </w:p>
    <w:p w14:paraId="3C7541C0" w14:textId="505BA8E8" w:rsidR="00DB3230" w:rsidRDefault="00DB3230" w:rsidP="00DB3230">
      <w:pPr>
        <w:spacing w:after="0"/>
        <w:rPr>
          <w:sz w:val="28"/>
          <w:szCs w:val="28"/>
        </w:rPr>
      </w:pPr>
      <w:r w:rsidRPr="00DB3230">
        <w:rPr>
          <w:noProof/>
          <w:sz w:val="28"/>
          <w:szCs w:val="28"/>
        </w:rPr>
        <w:drawing>
          <wp:inline distT="0" distB="0" distL="0" distR="0" wp14:anchorId="1C105120" wp14:editId="5FBEA412">
            <wp:extent cx="6858000" cy="1096010"/>
            <wp:effectExtent l="0" t="0" r="0" b="0"/>
            <wp:docPr id="121304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470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0C8F" w14:textId="795BE8B2" w:rsidR="00DB3230" w:rsidRDefault="00DB3230" w:rsidP="00DB323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8BA7B7" wp14:editId="6C23574F">
            <wp:extent cx="3389254" cy="2694562"/>
            <wp:effectExtent l="0" t="0" r="1905" b="0"/>
            <wp:docPr id="96925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52425" name="Picture 9692524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439" cy="27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55FADF23" wp14:editId="27BBD692">
            <wp:extent cx="3393281" cy="2743200"/>
            <wp:effectExtent l="0" t="0" r="0" b="0"/>
            <wp:docPr id="16726602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60251" name="Picture 16726602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825" cy="27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1D8E" w14:textId="705352FC" w:rsidR="00DB3230" w:rsidRDefault="00DB3230" w:rsidP="00DB3230">
      <w:pPr>
        <w:pStyle w:val="ListParagraph"/>
        <w:numPr>
          <w:ilvl w:val="0"/>
          <w:numId w:val="17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 h = pi/8</w:t>
      </w:r>
    </w:p>
    <w:p w14:paraId="06C8B8F3" w14:textId="77777777" w:rsidR="004A0146" w:rsidRPr="004A0146" w:rsidRDefault="004A0146" w:rsidP="004A0146">
      <w:pPr>
        <w:spacing w:after="0"/>
        <w:rPr>
          <w:sz w:val="28"/>
          <w:szCs w:val="28"/>
        </w:rPr>
      </w:pPr>
    </w:p>
    <w:p w14:paraId="74408028" w14:textId="5479CBF1" w:rsidR="004A0146" w:rsidRDefault="004A0146" w:rsidP="004A0146">
      <w:pPr>
        <w:spacing w:after="0"/>
        <w:rPr>
          <w:sz w:val="28"/>
          <w:szCs w:val="28"/>
        </w:rPr>
      </w:pPr>
      <w:r w:rsidRPr="004A0146">
        <w:rPr>
          <w:noProof/>
          <w:sz w:val="28"/>
          <w:szCs w:val="28"/>
        </w:rPr>
        <w:drawing>
          <wp:inline distT="0" distB="0" distL="0" distR="0" wp14:anchorId="5F91BF74" wp14:editId="47323DFD">
            <wp:extent cx="6858000" cy="1096010"/>
            <wp:effectExtent l="0" t="0" r="0" b="0"/>
            <wp:docPr id="25195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56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4476" w14:textId="783E9A16" w:rsidR="004A0146" w:rsidRDefault="004A0146" w:rsidP="004A0146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E97B71A" wp14:editId="64764181">
            <wp:extent cx="3389254" cy="2694562"/>
            <wp:effectExtent l="0" t="0" r="1905" b="0"/>
            <wp:docPr id="4777624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62436" name="Picture 4777624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573" cy="270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4AA2A44" wp14:editId="5E6504CE">
            <wp:extent cx="3388995" cy="2739735"/>
            <wp:effectExtent l="0" t="0" r="1905" b="3810"/>
            <wp:docPr id="1805191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9120" name="Picture 1805191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048" cy="277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480A" w14:textId="544EB57C" w:rsidR="004A0146" w:rsidRDefault="004A0146" w:rsidP="004A0146">
      <w:pPr>
        <w:spacing w:after="0"/>
        <w:rPr>
          <w:sz w:val="28"/>
          <w:szCs w:val="28"/>
        </w:rPr>
      </w:pPr>
      <w:r>
        <w:rPr>
          <w:sz w:val="28"/>
          <w:szCs w:val="28"/>
        </w:rPr>
        <w:t>Since the Runge-</w:t>
      </w:r>
      <w:proofErr w:type="spellStart"/>
      <w:r>
        <w:rPr>
          <w:sz w:val="28"/>
          <w:szCs w:val="28"/>
        </w:rPr>
        <w:t>Kutta</w:t>
      </w:r>
      <w:proofErr w:type="spellEnd"/>
      <w:r>
        <w:rPr>
          <w:sz w:val="28"/>
          <w:szCs w:val="28"/>
        </w:rPr>
        <w:t xml:space="preserve"> method is used, the order of convergence should go to 4 which can be noticed in the below mentioned plot: -</w:t>
      </w:r>
    </w:p>
    <w:p w14:paraId="4646E8B5" w14:textId="77777777" w:rsidR="004A0146" w:rsidRDefault="004A0146" w:rsidP="004A0146">
      <w:pPr>
        <w:spacing w:after="0"/>
        <w:rPr>
          <w:sz w:val="28"/>
          <w:szCs w:val="28"/>
        </w:rPr>
      </w:pPr>
    </w:p>
    <w:p w14:paraId="7AD62C8D" w14:textId="750A464E" w:rsidR="004A0146" w:rsidRDefault="004A0146" w:rsidP="004A0146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FC7009" wp14:editId="6DCCA1B8">
            <wp:extent cx="3411775" cy="2723745"/>
            <wp:effectExtent l="0" t="0" r="5080" b="0"/>
            <wp:docPr id="3827520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52083" name="Picture 3827520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440" cy="27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638207D" wp14:editId="1302CF05">
            <wp:extent cx="3356043" cy="2710110"/>
            <wp:effectExtent l="0" t="0" r="0" b="0"/>
            <wp:docPr id="19281599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9922" name="Picture 19281599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92" cy="272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605F" w14:textId="67F34015" w:rsidR="004A0146" w:rsidRDefault="004A0146" w:rsidP="004A0146">
      <w:pPr>
        <w:spacing w:after="0"/>
        <w:rPr>
          <w:sz w:val="28"/>
          <w:szCs w:val="28"/>
        </w:rPr>
      </w:pPr>
      <w:r>
        <w:rPr>
          <w:sz w:val="28"/>
          <w:szCs w:val="28"/>
        </w:rPr>
        <w:t>We can notice that since the errors are very low, the approximation and exact plots seem to coincide, however if those plots are zoomed in, the error can be noticed.</w:t>
      </w:r>
    </w:p>
    <w:p w14:paraId="47E563A6" w14:textId="4497B7A0" w:rsidR="004A0146" w:rsidRDefault="004A0146" w:rsidP="004A0146">
      <w:pPr>
        <w:pStyle w:val="Heading1"/>
        <w:spacing w:before="240"/>
      </w:pPr>
      <w:r>
        <w:t>Ques – 2</w:t>
      </w:r>
    </w:p>
    <w:p w14:paraId="5790CF35" w14:textId="7AC4E1DE" w:rsidR="004A0146" w:rsidRDefault="004A0146" w:rsidP="004A0146">
      <w:pPr>
        <w:rPr>
          <w:sz w:val="28"/>
          <w:szCs w:val="28"/>
        </w:rPr>
      </w:pPr>
      <w:r>
        <w:rPr>
          <w:sz w:val="28"/>
          <w:szCs w:val="28"/>
        </w:rPr>
        <w:t>For this question, the six parts have total 3 types of boundary conditions, which are: -</w:t>
      </w:r>
    </w:p>
    <w:p w14:paraId="752DAC4E" w14:textId="6B923AEE" w:rsidR="004A0146" w:rsidRDefault="004A0146" w:rsidP="004A0146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Dirichlet Conditions. (parts (a) and (b))</w:t>
      </w:r>
    </w:p>
    <w:p w14:paraId="64CACE2B" w14:textId="212E3F16" w:rsidR="004A0146" w:rsidRDefault="004A0146" w:rsidP="004A0146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Neumann Conditions. (parts (c) and (d))</w:t>
      </w:r>
    </w:p>
    <w:p w14:paraId="60A59187" w14:textId="191CFF74" w:rsidR="004A0146" w:rsidRDefault="004A0146" w:rsidP="004A0146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Mixed Conditions. (parts (e) and (f))</w:t>
      </w:r>
    </w:p>
    <w:p w14:paraId="4C45E1EF" w14:textId="4B5E378F" w:rsidR="004A0146" w:rsidRDefault="004A0146" w:rsidP="00D225AC">
      <w:pPr>
        <w:spacing w:after="10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Now, for every type of boundary condition, three types of schemes are implemented where the second derivative is always replaced by </w:t>
      </w:r>
      <w:r w:rsidR="00D225AC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central difference, while the first derivative is replaced by </w:t>
      </w:r>
      <w:r w:rsidR="00D225AC">
        <w:rPr>
          <w:sz w:val="28"/>
          <w:szCs w:val="28"/>
        </w:rPr>
        <w:t>Forward difference, Central Difference and Backward Difference for schemes 1, 2 and 3 respectively.</w:t>
      </w:r>
    </w:p>
    <w:p w14:paraId="51023976" w14:textId="524E1D07" w:rsidR="00D225AC" w:rsidRDefault="00D225AC" w:rsidP="00916EEC">
      <w:pPr>
        <w:spacing w:after="100"/>
        <w:rPr>
          <w:sz w:val="28"/>
          <w:szCs w:val="28"/>
        </w:rPr>
      </w:pPr>
      <w:r>
        <w:rPr>
          <w:sz w:val="28"/>
          <w:szCs w:val="28"/>
        </w:rPr>
        <w:t xml:space="preserve">By replacing the derivatives by finite differences, we can manipulate the linear equations to get </w:t>
      </w:r>
      <w:r w:rsidR="00916EEC">
        <w:rPr>
          <w:sz w:val="28"/>
          <w:szCs w:val="28"/>
        </w:rPr>
        <w:t>a N x N</w:t>
      </w:r>
      <w:r>
        <w:rPr>
          <w:sz w:val="28"/>
          <w:szCs w:val="28"/>
        </w:rPr>
        <w:t xml:space="preserve"> diagonally dominant sparse matrix A such that Aw = b, and we eliminate the w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and w</w:t>
      </w:r>
      <w:r>
        <w:rPr>
          <w:sz w:val="28"/>
          <w:szCs w:val="28"/>
          <w:vertAlign w:val="subscript"/>
        </w:rPr>
        <w:t>N+1</w:t>
      </w:r>
      <w:r>
        <w:rPr>
          <w:sz w:val="28"/>
          <w:szCs w:val="28"/>
        </w:rPr>
        <w:t xml:space="preserve"> by using the given boundary conditions and making sufficient changes in first and last elements of b and the matrix entries A</w:t>
      </w:r>
      <w:r w:rsidR="00916EEC">
        <w:rPr>
          <w:sz w:val="28"/>
          <w:szCs w:val="28"/>
        </w:rPr>
        <w:t xml:space="preserve"> </w:t>
      </w:r>
      <w:r>
        <w:rPr>
          <w:sz w:val="28"/>
          <w:szCs w:val="28"/>
        </w:rPr>
        <w:t>(1,</w:t>
      </w:r>
      <w:r w:rsidR="00916EEC">
        <w:rPr>
          <w:sz w:val="28"/>
          <w:szCs w:val="28"/>
        </w:rPr>
        <w:t xml:space="preserve"> </w:t>
      </w:r>
      <w:r>
        <w:rPr>
          <w:sz w:val="28"/>
          <w:szCs w:val="28"/>
        </w:rPr>
        <w:t>1) and A</w:t>
      </w:r>
      <w:r w:rsidR="00916EEC">
        <w:rPr>
          <w:sz w:val="28"/>
          <w:szCs w:val="28"/>
        </w:rPr>
        <w:t xml:space="preserve"> </w:t>
      </w:r>
      <w:r>
        <w:rPr>
          <w:sz w:val="28"/>
          <w:szCs w:val="28"/>
        </w:rPr>
        <w:t>(N,</w:t>
      </w:r>
      <w:r w:rsidR="00916E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N). </w:t>
      </w:r>
      <w:r w:rsidR="00916EEC">
        <w:rPr>
          <w:sz w:val="28"/>
          <w:szCs w:val="28"/>
        </w:rPr>
        <w:t>Thus,</w:t>
      </w:r>
      <w:r>
        <w:rPr>
          <w:sz w:val="28"/>
          <w:szCs w:val="28"/>
        </w:rPr>
        <w:t xml:space="preserve"> by solving the system of linear equations</w:t>
      </w:r>
      <w:r w:rsidR="00916EEC">
        <w:rPr>
          <w:sz w:val="28"/>
          <w:szCs w:val="28"/>
        </w:rPr>
        <w:t xml:space="preserve"> </w:t>
      </w:r>
      <w:r>
        <w:rPr>
          <w:sz w:val="28"/>
          <w:szCs w:val="28"/>
        </w:rPr>
        <w:t>Aw = b</w:t>
      </w:r>
      <w:r w:rsidR="00916EEC">
        <w:rPr>
          <w:sz w:val="28"/>
          <w:szCs w:val="28"/>
        </w:rPr>
        <w:t>, we get w = [w</w:t>
      </w:r>
      <w:r w:rsidR="00916EEC">
        <w:rPr>
          <w:sz w:val="28"/>
          <w:szCs w:val="28"/>
          <w:vertAlign w:val="subscript"/>
        </w:rPr>
        <w:t>1</w:t>
      </w:r>
      <w:r w:rsidR="00916EEC">
        <w:rPr>
          <w:sz w:val="28"/>
          <w:szCs w:val="28"/>
        </w:rPr>
        <w:t>, w</w:t>
      </w:r>
      <w:r w:rsidR="00916EEC">
        <w:rPr>
          <w:sz w:val="28"/>
          <w:szCs w:val="28"/>
          <w:vertAlign w:val="subscript"/>
        </w:rPr>
        <w:t>2</w:t>
      </w:r>
      <w:r w:rsidR="00916EEC">
        <w:rPr>
          <w:sz w:val="28"/>
          <w:szCs w:val="28"/>
        </w:rPr>
        <w:t>, …, w</w:t>
      </w:r>
      <w:r w:rsidR="00916EEC">
        <w:rPr>
          <w:sz w:val="28"/>
          <w:szCs w:val="28"/>
          <w:vertAlign w:val="subscript"/>
        </w:rPr>
        <w:t>N</w:t>
      </w:r>
      <w:r w:rsidR="00916EEC">
        <w:rPr>
          <w:sz w:val="28"/>
          <w:szCs w:val="28"/>
        </w:rPr>
        <w:t>]. Now w</w:t>
      </w:r>
      <w:r w:rsidR="00916EEC">
        <w:rPr>
          <w:sz w:val="28"/>
          <w:szCs w:val="28"/>
          <w:vertAlign w:val="subscript"/>
        </w:rPr>
        <w:t>0</w:t>
      </w:r>
      <w:r w:rsidR="00916EEC">
        <w:rPr>
          <w:sz w:val="28"/>
          <w:szCs w:val="28"/>
        </w:rPr>
        <w:t xml:space="preserve"> and w</w:t>
      </w:r>
      <w:r w:rsidR="00916EEC">
        <w:rPr>
          <w:sz w:val="28"/>
          <w:szCs w:val="28"/>
          <w:vertAlign w:val="subscript"/>
        </w:rPr>
        <w:t>N+1</w:t>
      </w:r>
      <w:r w:rsidR="00916EEC">
        <w:rPr>
          <w:sz w:val="28"/>
          <w:szCs w:val="28"/>
        </w:rPr>
        <w:t xml:space="preserve"> can be calculated using boundary conditions and appended in this array.</w:t>
      </w:r>
    </w:p>
    <w:p w14:paraId="5B7E1015" w14:textId="792EDE01" w:rsidR="00916EEC" w:rsidRDefault="00916EEC" w:rsidP="00916EEC">
      <w:pPr>
        <w:rPr>
          <w:sz w:val="28"/>
          <w:szCs w:val="28"/>
        </w:rPr>
      </w:pPr>
      <w:r>
        <w:rPr>
          <w:sz w:val="28"/>
          <w:szCs w:val="28"/>
        </w:rPr>
        <w:t>For every part, N is taken to be 19 and therefore, h = (b-a)/20. After running the implemented schemes for each part, we get the following results: -</w:t>
      </w:r>
    </w:p>
    <w:p w14:paraId="45BDF726" w14:textId="5280DB36" w:rsidR="00916EEC" w:rsidRDefault="00916EEC" w:rsidP="00916EEC">
      <w:pPr>
        <w:pStyle w:val="ListParagraph"/>
        <w:numPr>
          <w:ilvl w:val="0"/>
          <w:numId w:val="22"/>
        </w:numPr>
        <w:rPr>
          <w:sz w:val="28"/>
          <w:szCs w:val="28"/>
        </w:rPr>
      </w:pPr>
    </w:p>
    <w:p w14:paraId="2D21DEF8" w14:textId="5104159E" w:rsidR="00916EEC" w:rsidRDefault="00916EEC" w:rsidP="00916EEC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Forward-difference for first derivative: -</w:t>
      </w:r>
    </w:p>
    <w:p w14:paraId="475A31C1" w14:textId="6B80AE07" w:rsidR="00916EEC" w:rsidRDefault="00916EEC" w:rsidP="00916EEC">
      <w:pPr>
        <w:rPr>
          <w:sz w:val="28"/>
          <w:szCs w:val="28"/>
        </w:rPr>
      </w:pPr>
      <w:r w:rsidRPr="00916EEC">
        <w:rPr>
          <w:noProof/>
          <w:sz w:val="28"/>
          <w:szCs w:val="28"/>
        </w:rPr>
        <w:drawing>
          <wp:inline distT="0" distB="0" distL="0" distR="0" wp14:anchorId="1768A083" wp14:editId="21A05F65">
            <wp:extent cx="7143114" cy="3793787"/>
            <wp:effectExtent l="0" t="0" r="0" b="3810"/>
            <wp:docPr id="156136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679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52925" cy="37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902B" w14:textId="222D7E58" w:rsidR="00215E27" w:rsidRDefault="00215E27" w:rsidP="00215E2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DABE60" wp14:editId="4E75A9E0">
            <wp:extent cx="3531140" cy="2854648"/>
            <wp:effectExtent l="0" t="0" r="0" b="3175"/>
            <wp:docPr id="8911657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65781" name="Picture 8911657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423" cy="28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BC5063" wp14:editId="380C646E">
            <wp:extent cx="3530600" cy="2934525"/>
            <wp:effectExtent l="0" t="0" r="0" b="0"/>
            <wp:docPr id="17176524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52442" name="Picture 17176524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518" cy="295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9167" w14:textId="0EC05F2F" w:rsidR="00215E27" w:rsidRDefault="00215E27" w:rsidP="00916EE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2C76E1" wp14:editId="3AF08433">
            <wp:extent cx="3405313" cy="2752927"/>
            <wp:effectExtent l="0" t="0" r="0" b="3175"/>
            <wp:docPr id="16671097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9703" name="Picture 166710970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938" cy="27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F53D134" wp14:editId="0A31FE2C">
            <wp:extent cx="3404870" cy="2778604"/>
            <wp:effectExtent l="0" t="0" r="0" b="3175"/>
            <wp:docPr id="11999373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37393" name="Picture 11999373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620" cy="280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8543" w14:textId="0107DA54" w:rsidR="00215E27" w:rsidRDefault="00215E27" w:rsidP="00215E27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Central-difference for first derivative: -</w:t>
      </w:r>
    </w:p>
    <w:p w14:paraId="759C6DB6" w14:textId="28F72E5E" w:rsidR="00215E27" w:rsidRDefault="00215E27" w:rsidP="00215E27">
      <w:pPr>
        <w:rPr>
          <w:sz w:val="28"/>
          <w:szCs w:val="28"/>
        </w:rPr>
      </w:pPr>
      <w:r w:rsidRPr="00215E27">
        <w:rPr>
          <w:noProof/>
          <w:sz w:val="28"/>
          <w:szCs w:val="28"/>
        </w:rPr>
        <w:drawing>
          <wp:inline distT="0" distB="0" distL="0" distR="0" wp14:anchorId="2DBA8805" wp14:editId="1F5B5B0A">
            <wp:extent cx="7051536" cy="3745149"/>
            <wp:effectExtent l="0" t="0" r="0" b="1905"/>
            <wp:docPr id="156689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90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58340" cy="374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DC2C" w14:textId="77777777" w:rsidR="0061545E" w:rsidRDefault="0061545E" w:rsidP="00215E27">
      <w:pPr>
        <w:rPr>
          <w:sz w:val="28"/>
          <w:szCs w:val="28"/>
        </w:rPr>
      </w:pPr>
    </w:p>
    <w:p w14:paraId="34C5F105" w14:textId="640D3EBF" w:rsidR="00215E27" w:rsidRDefault="00215E27" w:rsidP="0061545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C45691" wp14:editId="419848EA">
            <wp:extent cx="3405064" cy="2752725"/>
            <wp:effectExtent l="0" t="0" r="0" b="3175"/>
            <wp:docPr id="17820119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11968" name="Picture 178201196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230" cy="278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5D49657" wp14:editId="1AAB884A">
            <wp:extent cx="3405188" cy="2782111"/>
            <wp:effectExtent l="0" t="0" r="0" b="0"/>
            <wp:docPr id="7682270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27034" name="Picture 7682270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309" cy="283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5095" w14:textId="53BC6B40" w:rsidR="00215E27" w:rsidRDefault="00215E27" w:rsidP="00215E2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F240943" wp14:editId="38D33BD7">
            <wp:extent cx="3395282" cy="2791838"/>
            <wp:effectExtent l="0" t="0" r="0" b="2540"/>
            <wp:docPr id="699892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92113" name="Picture 6998921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751" cy="28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7E6B539B" wp14:editId="525F9B3C">
            <wp:extent cx="3409167" cy="2782111"/>
            <wp:effectExtent l="0" t="0" r="0" b="0"/>
            <wp:docPr id="986153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5376" name="Picture 986153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462" cy="27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60A6" w14:textId="31AAA42E" w:rsidR="0061545E" w:rsidRDefault="0061545E" w:rsidP="0061545E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Backward-difference for first derivative: -</w:t>
      </w:r>
    </w:p>
    <w:p w14:paraId="34CD45B1" w14:textId="19333A1D" w:rsidR="0061545E" w:rsidRDefault="005A7E82" w:rsidP="0061545E">
      <w:pPr>
        <w:rPr>
          <w:sz w:val="28"/>
          <w:szCs w:val="28"/>
        </w:rPr>
      </w:pPr>
      <w:r w:rsidRPr="005A7E82">
        <w:rPr>
          <w:sz w:val="28"/>
          <w:szCs w:val="28"/>
        </w:rPr>
        <w:drawing>
          <wp:inline distT="0" distB="0" distL="0" distR="0" wp14:anchorId="5D491DC9" wp14:editId="2A167E0B">
            <wp:extent cx="6858000" cy="3677920"/>
            <wp:effectExtent l="0" t="0" r="0" b="5080"/>
            <wp:docPr id="19610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0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6C8A" w14:textId="7347446B" w:rsidR="0061545E" w:rsidRDefault="0061545E" w:rsidP="0061545E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A5452B1" wp14:editId="48D94602">
            <wp:extent cx="3405315" cy="2752928"/>
            <wp:effectExtent l="0" t="0" r="0" b="3175"/>
            <wp:docPr id="16377556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55654" name="Picture 16377556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887" cy="275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638173E8" wp14:editId="033FFCFE">
            <wp:extent cx="3347227" cy="2782111"/>
            <wp:effectExtent l="0" t="0" r="5715" b="0"/>
            <wp:docPr id="14814743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74397" name="Picture 14814743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251" cy="282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016" w14:textId="7CF3D76F" w:rsidR="0061545E" w:rsidRDefault="0061545E" w:rsidP="0061545E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77C9E3" wp14:editId="323DADC4">
            <wp:extent cx="3393281" cy="2743200"/>
            <wp:effectExtent l="0" t="0" r="0" b="0"/>
            <wp:docPr id="14842188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18897" name="Picture 14842188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558" cy="27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319CCA91" wp14:editId="52CD8A40">
            <wp:extent cx="3392805" cy="2768758"/>
            <wp:effectExtent l="0" t="0" r="0" b="0"/>
            <wp:docPr id="13610522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52264" name="Picture 136105226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086" cy="278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23D8" w14:textId="76DB63E6" w:rsidR="0061545E" w:rsidRDefault="0061545E" w:rsidP="0061545E">
      <w:pPr>
        <w:pStyle w:val="ListParagraph"/>
        <w:numPr>
          <w:ilvl w:val="0"/>
          <w:numId w:val="22"/>
        </w:numPr>
        <w:spacing w:after="0"/>
        <w:rPr>
          <w:sz w:val="28"/>
          <w:szCs w:val="28"/>
        </w:rPr>
      </w:pPr>
    </w:p>
    <w:p w14:paraId="492D896F" w14:textId="012F5EAF" w:rsidR="0061545E" w:rsidRDefault="0061545E" w:rsidP="0061545E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Forward-difference for first derivative: -</w:t>
      </w:r>
    </w:p>
    <w:p w14:paraId="47A72F04" w14:textId="164309C4" w:rsidR="0061545E" w:rsidRDefault="00376B2B" w:rsidP="0061545E">
      <w:pPr>
        <w:rPr>
          <w:sz w:val="28"/>
          <w:szCs w:val="28"/>
        </w:rPr>
      </w:pPr>
      <w:r w:rsidRPr="00376B2B">
        <w:rPr>
          <w:noProof/>
          <w:sz w:val="28"/>
          <w:szCs w:val="28"/>
        </w:rPr>
        <w:drawing>
          <wp:inline distT="0" distB="0" distL="0" distR="0" wp14:anchorId="24DA6684" wp14:editId="4D0378D0">
            <wp:extent cx="6858000" cy="2736215"/>
            <wp:effectExtent l="0" t="0" r="0" b="0"/>
            <wp:docPr id="39728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801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96D3" w14:textId="75E3F9CD" w:rsidR="00376B2B" w:rsidRDefault="00376B2B" w:rsidP="00376B2B">
      <w:pPr>
        <w:spacing w:after="120"/>
        <w:rPr>
          <w:sz w:val="28"/>
          <w:szCs w:val="28"/>
        </w:rPr>
      </w:pPr>
      <w:r w:rsidRPr="00376B2B">
        <w:rPr>
          <w:noProof/>
          <w:sz w:val="28"/>
          <w:szCs w:val="28"/>
        </w:rPr>
        <w:lastRenderedPageBreak/>
        <w:drawing>
          <wp:inline distT="0" distB="0" distL="0" distR="0" wp14:anchorId="45F319E5" wp14:editId="04CB6ABA">
            <wp:extent cx="6858000" cy="1083945"/>
            <wp:effectExtent l="0" t="0" r="0" b="0"/>
            <wp:docPr id="37301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154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2846" w14:textId="77870222" w:rsidR="00376B2B" w:rsidRDefault="00376B2B" w:rsidP="00376B2B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C97DDC" wp14:editId="2A2B1B92">
            <wp:extent cx="3385226" cy="2742463"/>
            <wp:effectExtent l="0" t="0" r="5715" b="1270"/>
            <wp:docPr id="16661517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51750" name="Picture 16661517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674" cy="27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36A78B9D" wp14:editId="25BBA163">
            <wp:extent cx="3375498" cy="2723090"/>
            <wp:effectExtent l="0" t="0" r="3175" b="0"/>
            <wp:docPr id="13905214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21487" name="Picture 13905214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090" cy="27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EF6A" w14:textId="2551FD38" w:rsidR="00376B2B" w:rsidRDefault="00376B2B" w:rsidP="00376B2B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20BF1B" wp14:editId="42C1F408">
            <wp:extent cx="3404681" cy="2752416"/>
            <wp:effectExtent l="0" t="0" r="0" b="3810"/>
            <wp:docPr id="16982463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46397" name="Picture 16982463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091" cy="27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556C107B" wp14:editId="10450448">
            <wp:extent cx="3404235" cy="2778086"/>
            <wp:effectExtent l="0" t="0" r="0" b="3810"/>
            <wp:docPr id="9317169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16919" name="Picture 93171691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201" cy="2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D61" w14:textId="1C3B19EC" w:rsidR="00376B2B" w:rsidRDefault="00376B2B" w:rsidP="00376B2B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Central-difference for first derivative</w:t>
      </w:r>
      <w:r w:rsidR="00BB5768">
        <w:rPr>
          <w:sz w:val="28"/>
          <w:szCs w:val="28"/>
        </w:rPr>
        <w:t>: -</w:t>
      </w:r>
    </w:p>
    <w:p w14:paraId="03B8D041" w14:textId="59D996AE" w:rsidR="00376B2B" w:rsidRDefault="00376B2B" w:rsidP="00376B2B">
      <w:pPr>
        <w:rPr>
          <w:sz w:val="28"/>
          <w:szCs w:val="28"/>
        </w:rPr>
      </w:pPr>
      <w:r w:rsidRPr="00376B2B">
        <w:rPr>
          <w:noProof/>
          <w:sz w:val="28"/>
          <w:szCs w:val="28"/>
        </w:rPr>
        <w:drawing>
          <wp:inline distT="0" distB="0" distL="0" distR="0" wp14:anchorId="0B767DA3" wp14:editId="6C27B137">
            <wp:extent cx="6269990" cy="1673157"/>
            <wp:effectExtent l="0" t="0" r="3810" b="3810"/>
            <wp:docPr id="138698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833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167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E35D" w14:textId="19099F64" w:rsidR="00376B2B" w:rsidRDefault="00BB5768" w:rsidP="00376B2B">
      <w:pPr>
        <w:rPr>
          <w:sz w:val="28"/>
          <w:szCs w:val="28"/>
        </w:rPr>
      </w:pPr>
      <w:r w:rsidRPr="00BB5768">
        <w:rPr>
          <w:noProof/>
          <w:sz w:val="28"/>
          <w:szCs w:val="28"/>
        </w:rPr>
        <w:lastRenderedPageBreak/>
        <w:drawing>
          <wp:inline distT="0" distB="0" distL="0" distR="0" wp14:anchorId="279BAEF3" wp14:editId="4AFAE9AB">
            <wp:extent cx="6858000" cy="1954530"/>
            <wp:effectExtent l="0" t="0" r="0" b="1270"/>
            <wp:docPr id="134082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219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2E38" w14:textId="1812982A" w:rsidR="00BB5768" w:rsidRDefault="00BB5768" w:rsidP="00376B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7C5601" wp14:editId="25ED00D0">
            <wp:extent cx="3398146" cy="2752928"/>
            <wp:effectExtent l="0" t="0" r="5715" b="3175"/>
            <wp:docPr id="19389411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1178" name="Picture 193894117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908" cy="27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C64371C" wp14:editId="4F69B90D">
            <wp:extent cx="3393281" cy="2772383"/>
            <wp:effectExtent l="0" t="0" r="0" b="0"/>
            <wp:docPr id="13044720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72000" name="Picture 130447200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835" cy="280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19D9" w14:textId="77777777" w:rsidR="00BB5768" w:rsidRDefault="00BB5768" w:rsidP="00376B2B">
      <w:pPr>
        <w:rPr>
          <w:sz w:val="28"/>
          <w:szCs w:val="28"/>
        </w:rPr>
      </w:pPr>
    </w:p>
    <w:p w14:paraId="7B1B4AEA" w14:textId="51280489" w:rsidR="00BB5768" w:rsidRDefault="00BB5768" w:rsidP="00376B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F4C2EA" wp14:editId="1341691A">
            <wp:extent cx="3405315" cy="2752928"/>
            <wp:effectExtent l="0" t="0" r="0" b="3175"/>
            <wp:docPr id="6778338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33895" name="Picture 67783389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545" cy="27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0742E845" wp14:editId="44307D3D">
            <wp:extent cx="3404870" cy="2778604"/>
            <wp:effectExtent l="0" t="0" r="0" b="3175"/>
            <wp:docPr id="5403161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16156" name="Picture 54031615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410" cy="282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D86F" w14:textId="77777777" w:rsidR="00BB5768" w:rsidRDefault="00BB5768" w:rsidP="00376B2B">
      <w:pPr>
        <w:rPr>
          <w:sz w:val="28"/>
          <w:szCs w:val="28"/>
        </w:rPr>
      </w:pPr>
    </w:p>
    <w:p w14:paraId="1A327477" w14:textId="0B24084D" w:rsidR="00BB5768" w:rsidRDefault="00BB5768" w:rsidP="00BB5768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Backward-difference for first derivative: -</w:t>
      </w:r>
    </w:p>
    <w:p w14:paraId="0C59168A" w14:textId="2C1EDB4F" w:rsidR="00BB5768" w:rsidRDefault="00BB5768" w:rsidP="00BB5768">
      <w:pPr>
        <w:rPr>
          <w:sz w:val="28"/>
          <w:szCs w:val="28"/>
        </w:rPr>
      </w:pPr>
      <w:r w:rsidRPr="00BB5768">
        <w:rPr>
          <w:noProof/>
          <w:sz w:val="28"/>
          <w:szCs w:val="28"/>
        </w:rPr>
        <w:drawing>
          <wp:inline distT="0" distB="0" distL="0" distR="0" wp14:anchorId="36D03712" wp14:editId="6329A3AA">
            <wp:extent cx="6858000" cy="3624580"/>
            <wp:effectExtent l="0" t="0" r="0" b="0"/>
            <wp:docPr id="130998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898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F0DC" w14:textId="77777777" w:rsidR="00BB5768" w:rsidRDefault="00BB5768" w:rsidP="00BB5768">
      <w:pPr>
        <w:rPr>
          <w:sz w:val="28"/>
          <w:szCs w:val="28"/>
        </w:rPr>
      </w:pPr>
    </w:p>
    <w:p w14:paraId="60528B44" w14:textId="54D8D893" w:rsidR="00BB5768" w:rsidRDefault="00BB5768" w:rsidP="00BB576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8197E3" wp14:editId="23425E83">
            <wp:extent cx="3410152" cy="2762655"/>
            <wp:effectExtent l="0" t="0" r="0" b="6350"/>
            <wp:docPr id="10804381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38136" name="Picture 10804381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373" cy="278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DF9507A" wp14:editId="0EA6777B">
            <wp:extent cx="3400425" cy="2743200"/>
            <wp:effectExtent l="0" t="0" r="3175" b="0"/>
            <wp:docPr id="8953972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97234" name="Picture 8953972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337" cy="27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01E4" w14:textId="6A28AB73" w:rsidR="00BB5768" w:rsidRDefault="00BB5768" w:rsidP="00BB576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4BB317" wp14:editId="162B1A8E">
            <wp:extent cx="3393281" cy="2743200"/>
            <wp:effectExtent l="0" t="0" r="0" b="0"/>
            <wp:docPr id="7266191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19105" name="Picture 72661910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414" cy="27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354642DB" wp14:editId="646873B0">
            <wp:extent cx="3409167" cy="2782111"/>
            <wp:effectExtent l="0" t="0" r="0" b="0"/>
            <wp:docPr id="5648510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51051" name="Picture 56485105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657" cy="28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9AF" w14:textId="1C423B7D" w:rsidR="00BB5768" w:rsidRDefault="00BB5768" w:rsidP="00BB5768">
      <w:pPr>
        <w:pStyle w:val="ListParagraph"/>
        <w:numPr>
          <w:ilvl w:val="0"/>
          <w:numId w:val="22"/>
        </w:numPr>
        <w:rPr>
          <w:sz w:val="28"/>
          <w:szCs w:val="28"/>
        </w:rPr>
      </w:pPr>
    </w:p>
    <w:p w14:paraId="2FD5E1A1" w14:textId="308F939C" w:rsidR="00BB5768" w:rsidRDefault="00BB5768" w:rsidP="00BB5768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Forward-difference for first derivative: -</w:t>
      </w:r>
    </w:p>
    <w:p w14:paraId="662A1E02" w14:textId="77777777" w:rsidR="00BB5768" w:rsidRPr="00BB5768" w:rsidRDefault="00BB5768" w:rsidP="00BB5768">
      <w:pPr>
        <w:rPr>
          <w:sz w:val="28"/>
          <w:szCs w:val="28"/>
        </w:rPr>
      </w:pPr>
    </w:p>
    <w:p w14:paraId="22864E87" w14:textId="4BDF086E" w:rsidR="00BB5768" w:rsidRDefault="00BB5768" w:rsidP="00BB5768">
      <w:pPr>
        <w:rPr>
          <w:sz w:val="28"/>
          <w:szCs w:val="28"/>
        </w:rPr>
      </w:pPr>
      <w:r w:rsidRPr="00BB5768">
        <w:rPr>
          <w:noProof/>
          <w:sz w:val="28"/>
          <w:szCs w:val="28"/>
        </w:rPr>
        <w:drawing>
          <wp:inline distT="0" distB="0" distL="0" distR="0" wp14:anchorId="46535075" wp14:editId="52B8B8F1">
            <wp:extent cx="6858000" cy="3624580"/>
            <wp:effectExtent l="0" t="0" r="0" b="0"/>
            <wp:docPr id="4318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64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87B9" w14:textId="77777777" w:rsidR="00BB5768" w:rsidRDefault="00BB5768" w:rsidP="00BB5768">
      <w:pPr>
        <w:rPr>
          <w:sz w:val="28"/>
          <w:szCs w:val="28"/>
        </w:rPr>
      </w:pPr>
    </w:p>
    <w:p w14:paraId="58AF2063" w14:textId="77777777" w:rsidR="00BB5768" w:rsidRDefault="00BB5768" w:rsidP="00BB5768">
      <w:pPr>
        <w:rPr>
          <w:sz w:val="28"/>
          <w:szCs w:val="28"/>
        </w:rPr>
      </w:pPr>
    </w:p>
    <w:p w14:paraId="60A9F196" w14:textId="1813C9E5" w:rsidR="00BB5768" w:rsidRDefault="00B64B2B" w:rsidP="00BB576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29175E" wp14:editId="7140F79F">
            <wp:extent cx="3401489" cy="2704289"/>
            <wp:effectExtent l="0" t="0" r="2540" b="1270"/>
            <wp:docPr id="10369462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46291" name="Picture 103694629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25" cy="272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4A3521DE" wp14:editId="4F790851">
            <wp:extent cx="3401060" cy="2796589"/>
            <wp:effectExtent l="0" t="0" r="2540" b="0"/>
            <wp:docPr id="5064223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22337" name="Picture 50642233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593" cy="28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BB06" w14:textId="02725345" w:rsidR="00B64B2B" w:rsidRDefault="00B64B2B" w:rsidP="00BB576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C546F9" wp14:editId="16E0F739">
            <wp:extent cx="3399589" cy="2714017"/>
            <wp:effectExtent l="0" t="0" r="4445" b="3810"/>
            <wp:docPr id="257211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1187" name="Picture 2572118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783" cy="27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76F12ADF" wp14:editId="79679C38">
            <wp:extent cx="3399155" cy="2773940"/>
            <wp:effectExtent l="0" t="0" r="4445" b="0"/>
            <wp:docPr id="2415607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60724" name="Picture 24156072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253" cy="279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53E2" w14:textId="1C595782" w:rsidR="00B64B2B" w:rsidRDefault="00B64B2B" w:rsidP="00B64B2B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Central-difference for first derivative: -</w:t>
      </w:r>
    </w:p>
    <w:p w14:paraId="5C54D857" w14:textId="4D275AF2" w:rsidR="00B64B2B" w:rsidRDefault="00B64B2B" w:rsidP="00B64B2B">
      <w:pPr>
        <w:rPr>
          <w:sz w:val="28"/>
          <w:szCs w:val="28"/>
        </w:rPr>
      </w:pPr>
      <w:r w:rsidRPr="00B64B2B">
        <w:rPr>
          <w:noProof/>
          <w:sz w:val="28"/>
          <w:szCs w:val="28"/>
        </w:rPr>
        <w:drawing>
          <wp:inline distT="0" distB="0" distL="0" distR="0" wp14:anchorId="79D8DAD7" wp14:editId="1B8914E1">
            <wp:extent cx="6858000" cy="2407285"/>
            <wp:effectExtent l="0" t="0" r="0" b="5715"/>
            <wp:docPr id="55370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045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38F5" w14:textId="5CB81F1C" w:rsidR="00B64B2B" w:rsidRDefault="00B64B2B" w:rsidP="00B64B2B">
      <w:pPr>
        <w:spacing w:after="0"/>
        <w:rPr>
          <w:sz w:val="28"/>
          <w:szCs w:val="28"/>
        </w:rPr>
      </w:pPr>
      <w:r w:rsidRPr="00B64B2B">
        <w:rPr>
          <w:noProof/>
          <w:sz w:val="28"/>
          <w:szCs w:val="28"/>
        </w:rPr>
        <w:lastRenderedPageBreak/>
        <w:drawing>
          <wp:inline distT="0" distB="0" distL="0" distR="0" wp14:anchorId="1E8E56A8" wp14:editId="2242D4C9">
            <wp:extent cx="6858000" cy="1376680"/>
            <wp:effectExtent l="0" t="0" r="0" b="0"/>
            <wp:docPr id="95334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403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BF4B" w14:textId="102258DA" w:rsidR="00B64B2B" w:rsidRDefault="00B64B2B" w:rsidP="00B64B2B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F86920" wp14:editId="50481C04">
            <wp:extent cx="3404681" cy="2706827"/>
            <wp:effectExtent l="0" t="0" r="0" b="0"/>
            <wp:docPr id="19310886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88626" name="Picture 193108862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11" cy="27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0B75553" wp14:editId="31882D8C">
            <wp:extent cx="3404235" cy="2769547"/>
            <wp:effectExtent l="0" t="0" r="0" b="0"/>
            <wp:docPr id="15404286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28637" name="Picture 154042863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604" cy="279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66B9" w14:textId="47118F54" w:rsidR="00B64B2B" w:rsidRDefault="00B64B2B" w:rsidP="00B64B2B">
      <w:pPr>
        <w:spacing w:after="1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C4807A" wp14:editId="4A90D6AB">
            <wp:extent cx="3387404" cy="2704289"/>
            <wp:effectExtent l="0" t="0" r="3810" b="1270"/>
            <wp:docPr id="7679872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87263" name="Picture 76798726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943" cy="27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07B4569F" wp14:editId="3DFDBEE3">
            <wp:extent cx="3396684" cy="2771924"/>
            <wp:effectExtent l="0" t="0" r="0" b="0"/>
            <wp:docPr id="15705584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8438" name="Picture 157055843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072" cy="27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0CAB" w14:textId="11789428" w:rsidR="00B64B2B" w:rsidRDefault="00B64B2B" w:rsidP="00B64B2B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Backward-difference for first derivative: -</w:t>
      </w:r>
    </w:p>
    <w:p w14:paraId="60CF356A" w14:textId="74B759FD" w:rsidR="00B64B2B" w:rsidRDefault="00B64B2B" w:rsidP="00B64B2B">
      <w:pPr>
        <w:rPr>
          <w:sz w:val="28"/>
          <w:szCs w:val="28"/>
        </w:rPr>
      </w:pPr>
      <w:r w:rsidRPr="00B64B2B">
        <w:rPr>
          <w:noProof/>
          <w:sz w:val="28"/>
          <w:szCs w:val="28"/>
        </w:rPr>
        <w:drawing>
          <wp:inline distT="0" distB="0" distL="0" distR="0" wp14:anchorId="39043B71" wp14:editId="4787474B">
            <wp:extent cx="6858000" cy="1350010"/>
            <wp:effectExtent l="0" t="0" r="0" b="0"/>
            <wp:docPr id="117861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15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FA83" w14:textId="240CDBC4" w:rsidR="00B64B2B" w:rsidRDefault="00B64B2B" w:rsidP="00B64B2B">
      <w:pPr>
        <w:rPr>
          <w:sz w:val="28"/>
          <w:szCs w:val="28"/>
        </w:rPr>
      </w:pPr>
      <w:r w:rsidRPr="00B64B2B">
        <w:rPr>
          <w:noProof/>
          <w:sz w:val="28"/>
          <w:szCs w:val="28"/>
        </w:rPr>
        <w:lastRenderedPageBreak/>
        <w:drawing>
          <wp:inline distT="0" distB="0" distL="0" distR="0" wp14:anchorId="1C57B6E3" wp14:editId="367A652E">
            <wp:extent cx="6858000" cy="2407285"/>
            <wp:effectExtent l="0" t="0" r="0" b="5715"/>
            <wp:docPr id="200873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367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9DF3" w14:textId="3D93358C" w:rsidR="00B64B2B" w:rsidRDefault="00B64B2B" w:rsidP="00B64B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AA3347" wp14:editId="12DCDC57">
            <wp:extent cx="3401489" cy="2704289"/>
            <wp:effectExtent l="0" t="0" r="2540" b="1270"/>
            <wp:docPr id="17630891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9186" name="Picture 176308918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908" cy="271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537A0CB5" wp14:editId="0C617BF3">
            <wp:extent cx="3401060" cy="2687257"/>
            <wp:effectExtent l="0" t="0" r="2540" b="5715"/>
            <wp:docPr id="3342213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2134" name="Picture 3342213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574" cy="271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CA26" w14:textId="20A16C8B" w:rsidR="00B64B2B" w:rsidRDefault="00B64B2B" w:rsidP="00B64B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BB5494" wp14:editId="4B9ACAC3">
            <wp:extent cx="3401060" cy="2715192"/>
            <wp:effectExtent l="0" t="0" r="2540" b="3175"/>
            <wp:docPr id="2422521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5218" name="Picture 2422521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605" cy="27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6BCDC3BF" wp14:editId="0FFF2E2A">
            <wp:extent cx="3409168" cy="2782111"/>
            <wp:effectExtent l="0" t="0" r="0" b="0"/>
            <wp:docPr id="5440328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289" name="Picture 5440328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338" cy="287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29D2" w14:textId="77777777" w:rsidR="00B64B2B" w:rsidRDefault="00B64B2B" w:rsidP="00B64B2B">
      <w:pPr>
        <w:rPr>
          <w:sz w:val="28"/>
          <w:szCs w:val="28"/>
        </w:rPr>
      </w:pPr>
    </w:p>
    <w:p w14:paraId="7689A1F4" w14:textId="47FB61FB" w:rsidR="00B64B2B" w:rsidRDefault="00B64B2B" w:rsidP="00B64B2B">
      <w:pPr>
        <w:pStyle w:val="ListParagraph"/>
        <w:numPr>
          <w:ilvl w:val="0"/>
          <w:numId w:val="22"/>
        </w:numPr>
        <w:rPr>
          <w:sz w:val="28"/>
          <w:szCs w:val="28"/>
        </w:rPr>
      </w:pPr>
    </w:p>
    <w:p w14:paraId="1619832E" w14:textId="2A622A9E" w:rsidR="00B64B2B" w:rsidRDefault="00B64B2B" w:rsidP="00B64B2B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Forward-difference for first derivative: -</w:t>
      </w:r>
    </w:p>
    <w:p w14:paraId="74CE30A1" w14:textId="722A184F" w:rsidR="00B64B2B" w:rsidRDefault="00D91000" w:rsidP="00B64B2B">
      <w:pPr>
        <w:rPr>
          <w:sz w:val="28"/>
          <w:szCs w:val="28"/>
        </w:rPr>
      </w:pPr>
      <w:r w:rsidRPr="00D91000">
        <w:rPr>
          <w:noProof/>
          <w:sz w:val="28"/>
          <w:szCs w:val="28"/>
        </w:rPr>
        <w:drawing>
          <wp:inline distT="0" distB="0" distL="0" distR="0" wp14:anchorId="53F3895B" wp14:editId="39D8F92F">
            <wp:extent cx="6858000" cy="3615690"/>
            <wp:effectExtent l="0" t="0" r="0" b="3810"/>
            <wp:docPr id="20462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73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D206" w14:textId="77777777" w:rsidR="00D91000" w:rsidRDefault="00D91000" w:rsidP="00B64B2B">
      <w:pPr>
        <w:rPr>
          <w:sz w:val="28"/>
          <w:szCs w:val="28"/>
        </w:rPr>
      </w:pPr>
    </w:p>
    <w:p w14:paraId="49216448" w14:textId="25F726C3" w:rsidR="00D91000" w:rsidRDefault="00D91000" w:rsidP="00B64B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F21612" wp14:editId="2BCDC4AF">
            <wp:extent cx="3385226" cy="2742463"/>
            <wp:effectExtent l="0" t="0" r="5715" b="1270"/>
            <wp:docPr id="157908129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81299" name="Picture 157908129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549" cy="28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596BBF8" wp14:editId="31DAA3E1">
            <wp:extent cx="3375498" cy="2689194"/>
            <wp:effectExtent l="0" t="0" r="3175" b="3810"/>
            <wp:docPr id="27904718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47180" name="Picture 27904718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94" cy="278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5727" w14:textId="24635CAD" w:rsidR="00D91000" w:rsidRDefault="00D91000" w:rsidP="00B64B2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D65359" wp14:editId="1F7DA2C8">
            <wp:extent cx="3404681" cy="2723745"/>
            <wp:effectExtent l="0" t="0" r="0" b="0"/>
            <wp:docPr id="135154859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48590" name="Picture 135154859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988" cy="273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2E72D98" wp14:editId="093DB60C">
            <wp:extent cx="3404235" cy="2778086"/>
            <wp:effectExtent l="0" t="0" r="0" b="3810"/>
            <wp:docPr id="2773472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4728" name="Picture 2773472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681" cy="27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6F09" w14:textId="77777777" w:rsidR="00D91000" w:rsidRDefault="00D91000" w:rsidP="00B64B2B">
      <w:pPr>
        <w:rPr>
          <w:sz w:val="28"/>
          <w:szCs w:val="28"/>
        </w:rPr>
      </w:pPr>
    </w:p>
    <w:p w14:paraId="2473A0CA" w14:textId="42F97AD0" w:rsidR="00D91000" w:rsidRDefault="00D91000" w:rsidP="00D91000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Central-difference for first derivative: -</w:t>
      </w:r>
    </w:p>
    <w:p w14:paraId="4F7FC86F" w14:textId="364D91A6" w:rsidR="00D91000" w:rsidRDefault="00D91000" w:rsidP="00D91000">
      <w:pPr>
        <w:rPr>
          <w:sz w:val="28"/>
          <w:szCs w:val="28"/>
        </w:rPr>
      </w:pPr>
      <w:r w:rsidRPr="00D91000">
        <w:rPr>
          <w:noProof/>
          <w:sz w:val="28"/>
          <w:szCs w:val="28"/>
        </w:rPr>
        <w:drawing>
          <wp:inline distT="0" distB="0" distL="0" distR="0" wp14:anchorId="58D9687E" wp14:editId="08C08B8D">
            <wp:extent cx="6858000" cy="3615690"/>
            <wp:effectExtent l="0" t="0" r="0" b="3810"/>
            <wp:docPr id="427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9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ADA4" w14:textId="6213A463" w:rsidR="00D91000" w:rsidRDefault="00D91000" w:rsidP="00D9100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4636F83" wp14:editId="6F116432">
            <wp:extent cx="3386138" cy="2743200"/>
            <wp:effectExtent l="0" t="0" r="5080" b="0"/>
            <wp:docPr id="164552191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21917" name="Picture 164552191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873" cy="2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696533E" wp14:editId="4F93AAEF">
            <wp:extent cx="3385820" cy="2697417"/>
            <wp:effectExtent l="0" t="0" r="5080" b="0"/>
            <wp:docPr id="79685769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57696" name="Picture 79685769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136" cy="27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8BA3" w14:textId="42BCBA4F" w:rsidR="00D91000" w:rsidRDefault="00D91000" w:rsidP="00D9100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C38922" wp14:editId="28F8103D">
            <wp:extent cx="3404680" cy="2723744"/>
            <wp:effectExtent l="0" t="0" r="0" b="0"/>
            <wp:docPr id="200571927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19271" name="Picture 200571927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958" cy="273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4E099293" wp14:editId="71E63E7C">
            <wp:extent cx="3404235" cy="2778086"/>
            <wp:effectExtent l="0" t="0" r="0" b="3810"/>
            <wp:docPr id="80730625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06253" name="Picture 80730625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10" cy="279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4B23" w14:textId="35503333" w:rsidR="00D91000" w:rsidRDefault="00D91000" w:rsidP="00D91000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Backward-difference for first derivative: -</w:t>
      </w:r>
    </w:p>
    <w:p w14:paraId="19D744B9" w14:textId="570535B4" w:rsidR="00D91000" w:rsidRDefault="00873C89" w:rsidP="00D91000">
      <w:pPr>
        <w:spacing w:after="0"/>
        <w:rPr>
          <w:sz w:val="28"/>
          <w:szCs w:val="28"/>
        </w:rPr>
      </w:pPr>
      <w:r w:rsidRPr="00873C89">
        <w:rPr>
          <w:noProof/>
          <w:sz w:val="28"/>
          <w:szCs w:val="28"/>
        </w:rPr>
        <w:drawing>
          <wp:inline distT="0" distB="0" distL="0" distR="0" wp14:anchorId="7DEA1FEA" wp14:editId="5175CD6E">
            <wp:extent cx="6858000" cy="2878455"/>
            <wp:effectExtent l="0" t="0" r="0" b="4445"/>
            <wp:docPr id="178314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482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0A1B" w14:textId="2EBD862B" w:rsidR="00873C89" w:rsidRDefault="00873C89" w:rsidP="00D91000">
      <w:pPr>
        <w:spacing w:after="0"/>
        <w:rPr>
          <w:sz w:val="28"/>
          <w:szCs w:val="28"/>
        </w:rPr>
      </w:pPr>
      <w:r w:rsidRPr="00873C89">
        <w:rPr>
          <w:noProof/>
          <w:sz w:val="28"/>
          <w:szCs w:val="28"/>
        </w:rPr>
        <w:lastRenderedPageBreak/>
        <w:drawing>
          <wp:inline distT="0" distB="0" distL="0" distR="0" wp14:anchorId="37D0EE72" wp14:editId="71B2C6CA">
            <wp:extent cx="6858000" cy="906145"/>
            <wp:effectExtent l="0" t="0" r="0" b="0"/>
            <wp:docPr id="142217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764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EE23" w14:textId="4B245572" w:rsidR="00873C89" w:rsidRDefault="00873C89" w:rsidP="00D9100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3335C4" wp14:editId="599CDD65">
            <wp:extent cx="3394953" cy="2750342"/>
            <wp:effectExtent l="0" t="0" r="0" b="5715"/>
            <wp:docPr id="58569947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99476" name="Picture 58569947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656" cy="27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4BEED007" wp14:editId="6C281AE6">
            <wp:extent cx="3394710" cy="2704499"/>
            <wp:effectExtent l="0" t="0" r="0" b="635"/>
            <wp:docPr id="179874635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46356" name="Picture 179874635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508" cy="271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BFD4" w14:textId="0FC1E6A3" w:rsidR="00873C89" w:rsidRDefault="00873C89" w:rsidP="00D9100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762D08" wp14:editId="54236009">
            <wp:extent cx="3394710" cy="2715768"/>
            <wp:effectExtent l="0" t="0" r="0" b="2540"/>
            <wp:docPr id="39348980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89805" name="Picture 39348980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888" cy="272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CB9B849" wp14:editId="7E3F0EB0">
            <wp:extent cx="3397247" cy="2772383"/>
            <wp:effectExtent l="0" t="0" r="0" b="0"/>
            <wp:docPr id="56606714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67140" name="Picture 56606714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117" cy="27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9C43" w14:textId="46A308E2" w:rsidR="00873C89" w:rsidRDefault="00873C89" w:rsidP="00873C89">
      <w:pPr>
        <w:pStyle w:val="ListParagraph"/>
        <w:numPr>
          <w:ilvl w:val="0"/>
          <w:numId w:val="22"/>
        </w:numPr>
        <w:spacing w:after="0"/>
        <w:rPr>
          <w:sz w:val="28"/>
          <w:szCs w:val="28"/>
        </w:rPr>
      </w:pPr>
    </w:p>
    <w:p w14:paraId="3E87350C" w14:textId="5ADCC6E4" w:rsidR="00873C89" w:rsidRDefault="00873C89" w:rsidP="00873C89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Forward-difference for first derivative: -</w:t>
      </w:r>
    </w:p>
    <w:p w14:paraId="09C208F9" w14:textId="09D5A1DB" w:rsidR="00873C89" w:rsidRDefault="00873C89" w:rsidP="00873C89">
      <w:pPr>
        <w:spacing w:after="0"/>
        <w:rPr>
          <w:sz w:val="28"/>
          <w:szCs w:val="28"/>
        </w:rPr>
      </w:pPr>
      <w:r w:rsidRPr="00873C89">
        <w:rPr>
          <w:noProof/>
          <w:sz w:val="28"/>
          <w:szCs w:val="28"/>
        </w:rPr>
        <w:drawing>
          <wp:inline distT="0" distB="0" distL="0" distR="0" wp14:anchorId="63AF0674" wp14:editId="10B839D2">
            <wp:extent cx="6858000" cy="1661160"/>
            <wp:effectExtent l="0" t="0" r="0" b="2540"/>
            <wp:docPr id="176019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976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D43D" w14:textId="41C07D12" w:rsidR="00873C89" w:rsidRDefault="00873C89" w:rsidP="00873C89">
      <w:pPr>
        <w:spacing w:after="0"/>
        <w:rPr>
          <w:sz w:val="28"/>
          <w:szCs w:val="28"/>
        </w:rPr>
      </w:pPr>
      <w:r w:rsidRPr="00873C89">
        <w:rPr>
          <w:noProof/>
          <w:sz w:val="28"/>
          <w:szCs w:val="28"/>
        </w:rPr>
        <w:lastRenderedPageBreak/>
        <w:drawing>
          <wp:inline distT="0" distB="0" distL="0" distR="0" wp14:anchorId="108AF070" wp14:editId="49A92389">
            <wp:extent cx="6858000" cy="2132330"/>
            <wp:effectExtent l="0" t="0" r="0" b="1270"/>
            <wp:docPr id="128528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8185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81AF" w14:textId="77777777" w:rsidR="00873C89" w:rsidRDefault="00873C89" w:rsidP="00873C89">
      <w:pPr>
        <w:spacing w:after="0"/>
        <w:rPr>
          <w:sz w:val="28"/>
          <w:szCs w:val="28"/>
        </w:rPr>
      </w:pPr>
    </w:p>
    <w:p w14:paraId="3CCF4486" w14:textId="6EECE1A6" w:rsidR="00873C89" w:rsidRDefault="00873C89" w:rsidP="00873C89">
      <w:pPr>
        <w:tabs>
          <w:tab w:val="right" w:pos="10800"/>
        </w:tabs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DAFEB9" wp14:editId="5BCDB900">
            <wp:extent cx="3401228" cy="2767100"/>
            <wp:effectExtent l="0" t="0" r="2540" b="1905"/>
            <wp:docPr id="211414539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45398" name="Picture 211414539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015" cy="279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6943C13A" wp14:editId="76A2BA30">
            <wp:extent cx="3401060" cy="2784664"/>
            <wp:effectExtent l="0" t="0" r="2540" b="0"/>
            <wp:docPr id="783302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0256" name="Picture 7833025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2" cy="28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704215B6" w14:textId="77777777" w:rsidR="00873C89" w:rsidRDefault="00873C89" w:rsidP="00873C89">
      <w:pPr>
        <w:tabs>
          <w:tab w:val="right" w:pos="10800"/>
        </w:tabs>
        <w:spacing w:after="0"/>
        <w:rPr>
          <w:sz w:val="28"/>
          <w:szCs w:val="28"/>
        </w:rPr>
      </w:pPr>
    </w:p>
    <w:p w14:paraId="2889F8EE" w14:textId="39AB8D12" w:rsidR="00873C89" w:rsidRDefault="00873C89" w:rsidP="00873C89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24FB18" wp14:editId="5DCF5953">
            <wp:extent cx="3403288" cy="2694562"/>
            <wp:effectExtent l="0" t="0" r="635" b="0"/>
            <wp:docPr id="153635134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51344" name="Picture 153635134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185" cy="27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054FCCA6" wp14:editId="61824649">
            <wp:extent cx="3402965" cy="2777050"/>
            <wp:effectExtent l="0" t="0" r="635" b="4445"/>
            <wp:docPr id="94112878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28782" name="Picture 94112878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972" cy="278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71" w14:textId="77777777" w:rsidR="00873C89" w:rsidRDefault="00873C89" w:rsidP="00873C89">
      <w:pPr>
        <w:spacing w:after="0"/>
        <w:rPr>
          <w:sz w:val="28"/>
          <w:szCs w:val="28"/>
        </w:rPr>
      </w:pPr>
    </w:p>
    <w:p w14:paraId="0B3FE970" w14:textId="77777777" w:rsidR="00873C89" w:rsidRDefault="00873C89" w:rsidP="00873C89">
      <w:pPr>
        <w:spacing w:after="0"/>
        <w:rPr>
          <w:sz w:val="28"/>
          <w:szCs w:val="28"/>
        </w:rPr>
      </w:pPr>
    </w:p>
    <w:p w14:paraId="33079B8A" w14:textId="44B46105" w:rsidR="00873C89" w:rsidRDefault="00873C89" w:rsidP="00873C89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Central-difference for first derivative: -</w:t>
      </w:r>
    </w:p>
    <w:p w14:paraId="71264FE6" w14:textId="2CC2427D" w:rsidR="00873C89" w:rsidRDefault="00873C89" w:rsidP="00873C89">
      <w:pPr>
        <w:spacing w:after="0"/>
        <w:rPr>
          <w:sz w:val="28"/>
          <w:szCs w:val="28"/>
        </w:rPr>
      </w:pPr>
      <w:r w:rsidRPr="00873C89">
        <w:rPr>
          <w:noProof/>
          <w:sz w:val="28"/>
          <w:szCs w:val="28"/>
        </w:rPr>
        <w:drawing>
          <wp:inline distT="0" distB="0" distL="0" distR="0" wp14:anchorId="337D8AD4" wp14:editId="17842C60">
            <wp:extent cx="6459166" cy="3438908"/>
            <wp:effectExtent l="0" t="0" r="5715" b="3175"/>
            <wp:docPr id="174694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4551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9856" cy="34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BC62" w14:textId="6D349255" w:rsidR="00873C89" w:rsidRDefault="00CE7C97" w:rsidP="00873C89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43F41C" wp14:editId="7C22E398">
            <wp:extent cx="3142034" cy="2556230"/>
            <wp:effectExtent l="0" t="0" r="0" b="0"/>
            <wp:docPr id="172036673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66734" name="Picture 172036673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66" cy="259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4DEBE2B" wp14:editId="4F15386F">
            <wp:extent cx="3136563" cy="2568103"/>
            <wp:effectExtent l="0" t="0" r="635" b="0"/>
            <wp:docPr id="146236778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67786" name="Picture 146236778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268" cy="25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D135" w14:textId="7B1F19E5" w:rsidR="00CE7C97" w:rsidRDefault="00CE7C97" w:rsidP="00873C89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893232" wp14:editId="35DF3586">
            <wp:extent cx="3197969" cy="2558374"/>
            <wp:effectExtent l="0" t="0" r="2540" b="0"/>
            <wp:docPr id="5054379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37923" name="Picture 505437923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690" cy="257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73316E2F" wp14:editId="67A16652">
            <wp:extent cx="3077899" cy="2538608"/>
            <wp:effectExtent l="0" t="0" r="0" b="1905"/>
            <wp:docPr id="185485156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51560" name="Picture 1854851560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538" cy="25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3BCF" w14:textId="57FA57C0" w:rsidR="00CE7C97" w:rsidRDefault="00CE7C97" w:rsidP="00CE7C97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Backward-difference for first derivative: -</w:t>
      </w:r>
    </w:p>
    <w:p w14:paraId="750D2B61" w14:textId="09070E80" w:rsidR="00CE7C97" w:rsidRDefault="00AC6B2B" w:rsidP="00CE7C97">
      <w:pPr>
        <w:spacing w:after="0"/>
        <w:rPr>
          <w:sz w:val="28"/>
          <w:szCs w:val="28"/>
        </w:rPr>
      </w:pPr>
      <w:r w:rsidRPr="00AC6B2B">
        <w:rPr>
          <w:noProof/>
          <w:sz w:val="28"/>
          <w:szCs w:val="28"/>
        </w:rPr>
        <w:drawing>
          <wp:inline distT="0" distB="0" distL="0" distR="0" wp14:anchorId="6EC3E76A" wp14:editId="08C6B504">
            <wp:extent cx="6858000" cy="3651250"/>
            <wp:effectExtent l="0" t="0" r="0" b="6350"/>
            <wp:docPr id="7574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943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A51A" w14:textId="3B213CCE" w:rsidR="00AC6B2B" w:rsidRDefault="00AC6B2B" w:rsidP="00CE7C97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240837" wp14:editId="7DEC2702">
            <wp:extent cx="3075664" cy="2470826"/>
            <wp:effectExtent l="0" t="0" r="0" b="5715"/>
            <wp:docPr id="35749872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98728" name="Picture 357498728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701" cy="248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0526879A" wp14:editId="2E5B417D">
            <wp:extent cx="3080426" cy="2490281"/>
            <wp:effectExtent l="0" t="0" r="5715" b="0"/>
            <wp:docPr id="5751164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16487" name="Picture 57511648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896" cy="25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EE27" w14:textId="36292C4E" w:rsidR="00AC6B2B" w:rsidRDefault="00AC6B2B" w:rsidP="00CE7C97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2BCA27" wp14:editId="72B1E997">
            <wp:extent cx="3015458" cy="2412365"/>
            <wp:effectExtent l="0" t="0" r="0" b="635"/>
            <wp:docPr id="153863493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34934" name="Picture 153863493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408" cy="24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</w:t>
      </w:r>
      <w:r>
        <w:rPr>
          <w:noProof/>
          <w:sz w:val="28"/>
          <w:szCs w:val="28"/>
        </w:rPr>
        <w:drawing>
          <wp:inline distT="0" distB="0" distL="0" distR="0" wp14:anchorId="1322732C" wp14:editId="630FDD84">
            <wp:extent cx="2976664" cy="2429160"/>
            <wp:effectExtent l="0" t="0" r="0" b="0"/>
            <wp:docPr id="15163388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3881" name="Picture 151633881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214" cy="25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C7CA" w14:textId="09CB981F" w:rsidR="00AC6B2B" w:rsidRDefault="00AC6B2B" w:rsidP="00AC6B2B">
      <w:pPr>
        <w:pStyle w:val="ListParagraph"/>
        <w:numPr>
          <w:ilvl w:val="0"/>
          <w:numId w:val="22"/>
        </w:numPr>
        <w:spacing w:after="0"/>
        <w:rPr>
          <w:sz w:val="28"/>
          <w:szCs w:val="28"/>
        </w:rPr>
      </w:pPr>
    </w:p>
    <w:p w14:paraId="79A395BA" w14:textId="1DC3C931" w:rsidR="00AC6B2B" w:rsidRDefault="00AC6B2B" w:rsidP="00AC6B2B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Forward-difference for first derivative: -</w:t>
      </w:r>
    </w:p>
    <w:p w14:paraId="4C55E302" w14:textId="30C7ED81" w:rsidR="00AC6B2B" w:rsidRDefault="009233B0" w:rsidP="00AC6B2B">
      <w:pPr>
        <w:spacing w:after="0"/>
        <w:rPr>
          <w:sz w:val="28"/>
          <w:szCs w:val="28"/>
        </w:rPr>
      </w:pPr>
      <w:r w:rsidRPr="009233B0">
        <w:rPr>
          <w:noProof/>
          <w:sz w:val="28"/>
          <w:szCs w:val="28"/>
        </w:rPr>
        <w:drawing>
          <wp:inline distT="0" distB="0" distL="0" distR="0" wp14:anchorId="00EF4A2E" wp14:editId="0EEA5F44">
            <wp:extent cx="6254885" cy="3317985"/>
            <wp:effectExtent l="0" t="0" r="0" b="0"/>
            <wp:docPr id="155858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8131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60060" cy="33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B70A" w14:textId="4586B4D4" w:rsidR="009233B0" w:rsidRDefault="009233B0" w:rsidP="00AC6B2B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FB33A6" wp14:editId="7A2E7372">
            <wp:extent cx="3076372" cy="2461098"/>
            <wp:effectExtent l="0" t="0" r="0" b="3175"/>
            <wp:docPr id="141432438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24381" name="Picture 141432438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902" cy="24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</w:t>
      </w:r>
      <w:r>
        <w:rPr>
          <w:noProof/>
          <w:sz w:val="28"/>
          <w:szCs w:val="28"/>
        </w:rPr>
        <w:drawing>
          <wp:inline distT="0" distB="0" distL="0" distR="0" wp14:anchorId="3AA70638" wp14:editId="41B28F40">
            <wp:extent cx="3093396" cy="2474716"/>
            <wp:effectExtent l="0" t="0" r="5715" b="1905"/>
            <wp:docPr id="154790445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04453" name="Picture 154790445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65" cy="24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B125" w14:textId="5ADE059D" w:rsidR="009233B0" w:rsidRDefault="009233B0" w:rsidP="00AC6B2B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E8CF95" wp14:editId="27ECC79D">
            <wp:extent cx="3080427" cy="2490281"/>
            <wp:effectExtent l="0" t="0" r="5715" b="0"/>
            <wp:docPr id="2733182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1822" name="Picture 2733182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80" cy="25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</w:t>
      </w:r>
      <w:r>
        <w:rPr>
          <w:noProof/>
          <w:sz w:val="28"/>
          <w:szCs w:val="28"/>
        </w:rPr>
        <w:drawing>
          <wp:inline distT="0" distB="0" distL="0" distR="0" wp14:anchorId="5729DBD0" wp14:editId="4FDE8DA5">
            <wp:extent cx="3080385" cy="2513803"/>
            <wp:effectExtent l="0" t="0" r="5715" b="1270"/>
            <wp:docPr id="192310865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8659" name="Picture 19231086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816" cy="253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B199" w14:textId="52236066" w:rsidR="009233B0" w:rsidRDefault="009233B0" w:rsidP="009233B0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Central-difference for first derivative: -</w:t>
      </w:r>
    </w:p>
    <w:p w14:paraId="0550646F" w14:textId="2BD91F89" w:rsidR="009233B0" w:rsidRDefault="009233B0" w:rsidP="009233B0">
      <w:pPr>
        <w:spacing w:after="0"/>
        <w:rPr>
          <w:sz w:val="28"/>
          <w:szCs w:val="28"/>
        </w:rPr>
      </w:pPr>
      <w:r w:rsidRPr="009233B0">
        <w:rPr>
          <w:noProof/>
          <w:sz w:val="28"/>
          <w:szCs w:val="28"/>
        </w:rPr>
        <w:drawing>
          <wp:inline distT="0" distB="0" distL="0" distR="0" wp14:anchorId="439B92B3" wp14:editId="1E914DC8">
            <wp:extent cx="6198263" cy="3287949"/>
            <wp:effectExtent l="0" t="0" r="0" b="1905"/>
            <wp:docPr id="112812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589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15079" cy="32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7691" w14:textId="0BFD4620" w:rsidR="009233B0" w:rsidRDefault="009233B0" w:rsidP="009233B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EAA698" wp14:editId="65858F7D">
            <wp:extent cx="3190672" cy="2552537"/>
            <wp:effectExtent l="0" t="0" r="0" b="635"/>
            <wp:docPr id="73587899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78997" name="Picture 7358789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149" cy="258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</w:t>
      </w:r>
      <w:r>
        <w:rPr>
          <w:noProof/>
          <w:sz w:val="28"/>
          <w:szCs w:val="28"/>
        </w:rPr>
        <w:drawing>
          <wp:inline distT="0" distB="0" distL="0" distR="0" wp14:anchorId="237670FA" wp14:editId="4FE37ED5">
            <wp:extent cx="3114827" cy="2461098"/>
            <wp:effectExtent l="0" t="0" r="0" b="3175"/>
            <wp:docPr id="54229463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94636" name="Picture 542294636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882" cy="247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FDB3" w14:textId="51A80C6E" w:rsidR="009233B0" w:rsidRDefault="009233B0" w:rsidP="009233B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83B99C" wp14:editId="084B680D">
            <wp:extent cx="3080426" cy="2490281"/>
            <wp:effectExtent l="0" t="0" r="5715" b="0"/>
            <wp:docPr id="6312676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67674" name="Picture 631267674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505" cy="251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</w:t>
      </w:r>
      <w:r>
        <w:rPr>
          <w:noProof/>
          <w:sz w:val="28"/>
          <w:szCs w:val="28"/>
        </w:rPr>
        <w:drawing>
          <wp:inline distT="0" distB="0" distL="0" distR="0" wp14:anchorId="76210107" wp14:editId="30715EB7">
            <wp:extent cx="3051563" cy="2490281"/>
            <wp:effectExtent l="0" t="0" r="0" b="0"/>
            <wp:docPr id="54009169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91692" name="Picture 54009169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729" cy="25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1978" w14:textId="371BEA52" w:rsidR="009233B0" w:rsidRDefault="009233B0" w:rsidP="009233B0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Backward-difference for first derivative: -</w:t>
      </w:r>
    </w:p>
    <w:p w14:paraId="24152CC6" w14:textId="61DE2623" w:rsidR="009233B0" w:rsidRDefault="009233B0" w:rsidP="009233B0">
      <w:pPr>
        <w:spacing w:after="0"/>
        <w:rPr>
          <w:sz w:val="28"/>
          <w:szCs w:val="28"/>
        </w:rPr>
      </w:pPr>
      <w:r w:rsidRPr="009233B0">
        <w:rPr>
          <w:noProof/>
          <w:sz w:val="28"/>
          <w:szCs w:val="28"/>
        </w:rPr>
        <w:drawing>
          <wp:inline distT="0" distB="0" distL="0" distR="0" wp14:anchorId="2269ECB3" wp14:editId="0097B7F6">
            <wp:extent cx="6216600" cy="3297676"/>
            <wp:effectExtent l="0" t="0" r="0" b="4445"/>
            <wp:docPr id="61860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004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36946" cy="330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0393" w14:textId="51FAC027" w:rsidR="009233B0" w:rsidRDefault="009233B0" w:rsidP="009233B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F710F5" wp14:editId="4D4D7AEB">
            <wp:extent cx="3197969" cy="2558374"/>
            <wp:effectExtent l="0" t="0" r="2540" b="0"/>
            <wp:docPr id="144781350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13501" name="Picture 14478135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633" cy="257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</w:t>
      </w:r>
      <w:r>
        <w:rPr>
          <w:noProof/>
          <w:sz w:val="28"/>
          <w:szCs w:val="28"/>
        </w:rPr>
        <w:drawing>
          <wp:inline distT="0" distB="0" distL="0" distR="0" wp14:anchorId="73BF8E13" wp14:editId="2C8389E2">
            <wp:extent cx="3210128" cy="2536397"/>
            <wp:effectExtent l="0" t="0" r="3175" b="3810"/>
            <wp:docPr id="6658653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65380" name="Picture 665865380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06" cy="255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C696" w14:textId="55A3B1AA" w:rsidR="009233B0" w:rsidRDefault="009233B0" w:rsidP="009233B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9671DD" wp14:editId="3AAA2613">
            <wp:extent cx="3248753" cy="2626360"/>
            <wp:effectExtent l="0" t="0" r="2540" b="2540"/>
            <wp:docPr id="60148087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80873" name="Picture 601480873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763" cy="26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  <w:sz w:val="28"/>
          <w:szCs w:val="28"/>
        </w:rPr>
        <w:drawing>
          <wp:inline distT="0" distB="0" distL="0" distR="0" wp14:anchorId="03E399B5" wp14:editId="3BEE2910">
            <wp:extent cx="3230366" cy="2636196"/>
            <wp:effectExtent l="0" t="0" r="0" b="5715"/>
            <wp:docPr id="10510157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15778" name="Picture 105101577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561" cy="26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F2D0" w14:textId="5000D906" w:rsidR="001A6DD2" w:rsidRDefault="001A6DD2" w:rsidP="009233B0">
      <w:pPr>
        <w:spacing w:after="0"/>
        <w:rPr>
          <w:b/>
          <w:bCs/>
          <w:sz w:val="36"/>
          <w:szCs w:val="36"/>
        </w:rPr>
      </w:pPr>
      <w:r w:rsidRPr="001A6DD2">
        <w:rPr>
          <w:b/>
          <w:bCs/>
          <w:sz w:val="36"/>
          <w:szCs w:val="36"/>
          <w:u w:val="single"/>
        </w:rPr>
        <w:lastRenderedPageBreak/>
        <w:t>Some Observations</w:t>
      </w:r>
      <w:r w:rsidRPr="001A6DD2">
        <w:rPr>
          <w:b/>
          <w:bCs/>
          <w:sz w:val="36"/>
          <w:szCs w:val="36"/>
        </w:rPr>
        <w:t>: -</w:t>
      </w:r>
    </w:p>
    <w:p w14:paraId="4893C36C" w14:textId="6E349574" w:rsidR="001A6DD2" w:rsidRDefault="001A6DD2" w:rsidP="001A6DD2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The order of convergence of schemes 1 and 3(forward and backward differences respectively for first derivative) is 1 for each boundary condition.</w:t>
      </w:r>
    </w:p>
    <w:p w14:paraId="42B3A0CD" w14:textId="12F3BC07" w:rsidR="001A6DD2" w:rsidRDefault="001A6DD2" w:rsidP="001A6DD2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The order of convergence of scheme 2(central difference for first derivative) is 2 for </w:t>
      </w:r>
      <w:r w:rsidRPr="001A6DD2">
        <w:rPr>
          <w:sz w:val="28"/>
          <w:szCs w:val="28"/>
        </w:rPr>
        <w:t>Dirichlet</w:t>
      </w:r>
      <w:r>
        <w:rPr>
          <w:sz w:val="28"/>
          <w:szCs w:val="28"/>
        </w:rPr>
        <w:t>’s conditions, while 1 for Neumann and mixed conditions. This is because first-order finite differences are used to estimate the boundary conditions in both those cases, which dominates the overall order of convergence over all other central differences.</w:t>
      </w:r>
    </w:p>
    <w:p w14:paraId="5D074DD3" w14:textId="2F8550E8" w:rsidR="001A6DD2" w:rsidRDefault="001A6DD2" w:rsidP="001A6DD2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Pr="001A6DD2">
        <w:rPr>
          <w:sz w:val="28"/>
          <w:szCs w:val="28"/>
        </w:rPr>
        <w:t>Dirichlet</w:t>
      </w:r>
      <w:r>
        <w:rPr>
          <w:sz w:val="28"/>
          <w:szCs w:val="28"/>
        </w:rPr>
        <w:t>’s conditions, scheme 2 is giving the best results, for Neumann conditions, scheme 1 is giving the best results, while for mixed conditions, scheme 3 is giving the best results.</w:t>
      </w:r>
    </w:p>
    <w:p w14:paraId="76ADA287" w14:textId="50FE015C" w:rsidR="001A6DD2" w:rsidRPr="001A6DD2" w:rsidRDefault="001A6DD2" w:rsidP="001A6DD2">
      <w:pPr>
        <w:pStyle w:val="ListParagraph"/>
        <w:numPr>
          <w:ilvl w:val="0"/>
          <w:numId w:val="18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In the (e) part, the given BVP is not converging for any of the 3 schemes, which can be seen in the N vs order plot, where the order of convergence is going to 0 as N increases</w:t>
      </w:r>
      <w:r w:rsidR="00DF60A9">
        <w:rPr>
          <w:sz w:val="28"/>
          <w:szCs w:val="28"/>
        </w:rPr>
        <w:t xml:space="preserve"> and the loglog plot is also being flat instead of showing a decreasing nature like other parts where the BVP converges with some order based on the scheme.</w:t>
      </w:r>
    </w:p>
    <w:sectPr w:rsidR="001A6DD2" w:rsidRPr="001A6DD2" w:rsidSect="0036320E">
      <w:footerReference w:type="default" r:id="rId111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287F7" w14:textId="77777777" w:rsidR="001A427A" w:rsidRDefault="001A427A">
      <w:pPr>
        <w:spacing w:after="0" w:line="240" w:lineRule="auto"/>
      </w:pPr>
      <w:r>
        <w:separator/>
      </w:r>
    </w:p>
    <w:p w14:paraId="5D66FA53" w14:textId="77777777" w:rsidR="001A427A" w:rsidRDefault="001A427A"/>
    <w:p w14:paraId="529E3C0F" w14:textId="77777777" w:rsidR="001A427A" w:rsidRDefault="001A427A"/>
  </w:endnote>
  <w:endnote w:type="continuationSeparator" w:id="0">
    <w:p w14:paraId="24DE1682" w14:textId="77777777" w:rsidR="001A427A" w:rsidRDefault="001A427A">
      <w:pPr>
        <w:spacing w:after="0" w:line="240" w:lineRule="auto"/>
      </w:pPr>
      <w:r>
        <w:continuationSeparator/>
      </w:r>
    </w:p>
    <w:p w14:paraId="77124E58" w14:textId="77777777" w:rsidR="001A427A" w:rsidRDefault="001A427A"/>
    <w:p w14:paraId="14546D00" w14:textId="77777777" w:rsidR="001A427A" w:rsidRDefault="001A427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DFFE14" w14:textId="77777777" w:rsidR="00D20B16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2F13FF" w14:textId="77777777" w:rsidR="001A427A" w:rsidRDefault="001A427A">
      <w:pPr>
        <w:spacing w:after="0" w:line="240" w:lineRule="auto"/>
      </w:pPr>
      <w:r>
        <w:separator/>
      </w:r>
    </w:p>
    <w:p w14:paraId="411F1F0A" w14:textId="77777777" w:rsidR="001A427A" w:rsidRDefault="001A427A"/>
    <w:p w14:paraId="61F690C8" w14:textId="77777777" w:rsidR="001A427A" w:rsidRDefault="001A427A"/>
  </w:footnote>
  <w:footnote w:type="continuationSeparator" w:id="0">
    <w:p w14:paraId="3A5935EF" w14:textId="77777777" w:rsidR="001A427A" w:rsidRDefault="001A427A">
      <w:pPr>
        <w:spacing w:after="0" w:line="240" w:lineRule="auto"/>
      </w:pPr>
      <w:r>
        <w:continuationSeparator/>
      </w:r>
    </w:p>
    <w:p w14:paraId="0B76F256" w14:textId="77777777" w:rsidR="001A427A" w:rsidRDefault="001A427A"/>
    <w:p w14:paraId="6D3B7EEB" w14:textId="77777777" w:rsidR="001A427A" w:rsidRDefault="001A427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5A367D"/>
    <w:multiLevelType w:val="hybridMultilevel"/>
    <w:tmpl w:val="D30613FA"/>
    <w:lvl w:ilvl="0" w:tplc="7BA4A5BE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C33261"/>
    <w:multiLevelType w:val="hybridMultilevel"/>
    <w:tmpl w:val="6AD4CAE8"/>
    <w:lvl w:ilvl="0" w:tplc="CD7EEC5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1303BA"/>
    <w:multiLevelType w:val="hybridMultilevel"/>
    <w:tmpl w:val="C0341622"/>
    <w:lvl w:ilvl="0" w:tplc="8D404CD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DC08A0"/>
    <w:multiLevelType w:val="hybridMultilevel"/>
    <w:tmpl w:val="8F6A7CA4"/>
    <w:lvl w:ilvl="0" w:tplc="2D266EFE">
      <w:start w:val="1"/>
      <w:numFmt w:val="upperLetter"/>
      <w:lvlText w:val="(%1)"/>
      <w:lvlJc w:val="left"/>
      <w:pPr>
        <w:ind w:left="740" w:hanging="3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D53E74"/>
    <w:multiLevelType w:val="hybridMultilevel"/>
    <w:tmpl w:val="FE8E2358"/>
    <w:lvl w:ilvl="0" w:tplc="5998862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714209"/>
    <w:multiLevelType w:val="hybridMultilevel"/>
    <w:tmpl w:val="DDB883A6"/>
    <w:lvl w:ilvl="0" w:tplc="F97EE670">
      <w:start w:val="1"/>
      <w:numFmt w:val="upperLetter"/>
      <w:lvlText w:val="(%1)"/>
      <w:lvlJc w:val="left"/>
      <w:pPr>
        <w:ind w:left="740" w:hanging="3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9696050">
    <w:abstractNumId w:val="9"/>
  </w:num>
  <w:num w:numId="2" w16cid:durableId="2141267220">
    <w:abstractNumId w:val="12"/>
  </w:num>
  <w:num w:numId="3" w16cid:durableId="1771969423">
    <w:abstractNumId w:val="16"/>
  </w:num>
  <w:num w:numId="4" w16cid:durableId="729574052">
    <w:abstractNumId w:val="14"/>
  </w:num>
  <w:num w:numId="5" w16cid:durableId="1649283993">
    <w:abstractNumId w:val="11"/>
  </w:num>
  <w:num w:numId="6" w16cid:durableId="1333529710">
    <w:abstractNumId w:val="7"/>
  </w:num>
  <w:num w:numId="7" w16cid:durableId="967853998">
    <w:abstractNumId w:val="6"/>
  </w:num>
  <w:num w:numId="8" w16cid:durableId="2005625939">
    <w:abstractNumId w:val="5"/>
  </w:num>
  <w:num w:numId="9" w16cid:durableId="119956325">
    <w:abstractNumId w:val="4"/>
  </w:num>
  <w:num w:numId="10" w16cid:durableId="957222082">
    <w:abstractNumId w:val="8"/>
  </w:num>
  <w:num w:numId="11" w16cid:durableId="2023362061">
    <w:abstractNumId w:val="3"/>
  </w:num>
  <w:num w:numId="12" w16cid:durableId="309020342">
    <w:abstractNumId w:val="2"/>
  </w:num>
  <w:num w:numId="13" w16cid:durableId="544175169">
    <w:abstractNumId w:val="1"/>
  </w:num>
  <w:num w:numId="14" w16cid:durableId="1787433075">
    <w:abstractNumId w:val="0"/>
  </w:num>
  <w:num w:numId="15" w16cid:durableId="767196992">
    <w:abstractNumId w:val="15"/>
  </w:num>
  <w:num w:numId="16" w16cid:durableId="256910249">
    <w:abstractNumId w:val="19"/>
  </w:num>
  <w:num w:numId="17" w16cid:durableId="1683388768">
    <w:abstractNumId w:val="20"/>
  </w:num>
  <w:num w:numId="18" w16cid:durableId="597371751">
    <w:abstractNumId w:val="10"/>
  </w:num>
  <w:num w:numId="19" w16cid:durableId="290597466">
    <w:abstractNumId w:val="21"/>
  </w:num>
  <w:num w:numId="20" w16cid:durableId="2002540401">
    <w:abstractNumId w:val="17"/>
  </w:num>
  <w:num w:numId="21" w16cid:durableId="1662000366">
    <w:abstractNumId w:val="18"/>
  </w:num>
  <w:num w:numId="22" w16cid:durableId="4449304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20E"/>
    <w:rsid w:val="001A427A"/>
    <w:rsid w:val="001A6DD2"/>
    <w:rsid w:val="00215E27"/>
    <w:rsid w:val="0036320E"/>
    <w:rsid w:val="00376B2B"/>
    <w:rsid w:val="00467B9F"/>
    <w:rsid w:val="004A0146"/>
    <w:rsid w:val="005A7E82"/>
    <w:rsid w:val="0061545E"/>
    <w:rsid w:val="00873C89"/>
    <w:rsid w:val="00916EEC"/>
    <w:rsid w:val="009233B0"/>
    <w:rsid w:val="00AC6B2B"/>
    <w:rsid w:val="00B64B2B"/>
    <w:rsid w:val="00BB5768"/>
    <w:rsid w:val="00CE7C97"/>
    <w:rsid w:val="00D20B16"/>
    <w:rsid w:val="00D225AC"/>
    <w:rsid w:val="00D91000"/>
    <w:rsid w:val="00DB3230"/>
    <w:rsid w:val="00DF6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016B17"/>
  <w15:chartTrackingRefBased/>
  <w15:docId w15:val="{DB0255B7-C76D-9345-81AF-097FBF393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ListParagraph">
    <w:name w:val="List Paragraph"/>
    <w:basedOn w:val="Normal"/>
    <w:uiPriority w:val="34"/>
    <w:unhideWhenUsed/>
    <w:qFormat/>
    <w:rsid w:val="00DB32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ipanshugoyal8107/Library/Containers/com.microsoft.Word/Data/Library/Application%20Support/Microsoft/Office/16.0/DTS/en-IN%7b2A7CEAD9-AEC0-8045-A1BC-F5CCF1A872CF%7d/%7bAB8ECE27-CCE2-2A4A-899D-52EFBE11CB20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{AB8ECE27-CCE2-2A4A-899D-52EFBE11CB20}tf10002081.dotx</Template>
  <TotalTime>115</TotalTime>
  <Pages>25</Pages>
  <Words>586</Words>
  <Characters>3344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DIPANSHU GOYAL</cp:lastModifiedBy>
  <cp:revision>2</cp:revision>
  <dcterms:created xsi:type="dcterms:W3CDTF">2024-04-09T05:02:00Z</dcterms:created>
  <dcterms:modified xsi:type="dcterms:W3CDTF">2024-04-09T17:32:00Z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