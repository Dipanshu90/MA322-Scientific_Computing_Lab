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4B201" w14:textId="63A19046" w:rsidR="00982C4F" w:rsidRDefault="001106AE">
      <w:pPr>
        <w:pStyle w:val="Subtitle"/>
      </w:pPr>
      <w:r>
        <w:t>MA322 – Scientific Computing Laboratory</w:t>
      </w:r>
    </w:p>
    <w:p w14:paraId="358DA927" w14:textId="0E319B07" w:rsidR="00982C4F" w:rsidRDefault="001106AE">
      <w:pPr>
        <w:pStyle w:val="Title"/>
      </w:pPr>
      <w:r>
        <w:t>Lab – 14</w:t>
      </w:r>
    </w:p>
    <w:p w14:paraId="71A9C93B" w14:textId="381189EB" w:rsidR="00982C4F" w:rsidRDefault="001106AE" w:rsidP="001106AE">
      <w:pPr>
        <w:pStyle w:val="Author"/>
        <w:spacing w:after="120"/>
      </w:pPr>
      <w:proofErr w:type="spellStart"/>
      <w:r>
        <w:t>Dipanshu</w:t>
      </w:r>
      <w:proofErr w:type="spellEnd"/>
      <w:r>
        <w:t xml:space="preserve"> Goyal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210123083</w:t>
      </w:r>
    </w:p>
    <w:p w14:paraId="1999CBC8" w14:textId="3ED79B1D" w:rsidR="00982C4F" w:rsidRDefault="001106AE" w:rsidP="001106AE">
      <w:pPr>
        <w:pStyle w:val="Heading1"/>
        <w:spacing w:before="240"/>
      </w:pPr>
      <w:r>
        <w:t>Ques – 1</w:t>
      </w:r>
    </w:p>
    <w:p w14:paraId="575B43DA" w14:textId="57E56802" w:rsidR="00982C4F" w:rsidRDefault="001106AE" w:rsidP="00F532A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By using the five-point stencil method, the given BVPs are estimated and the linear algebraic equations formed in the process are solved directly by forming a matrix and solving Ax = b </w:t>
      </w:r>
      <w:proofErr w:type="gramStart"/>
      <w:r>
        <w:rPr>
          <w:sz w:val="28"/>
          <w:szCs w:val="28"/>
        </w:rPr>
        <w:t>i.e.</w:t>
      </w:r>
      <w:proofErr w:type="gramEnd"/>
      <w:r>
        <w:rPr>
          <w:sz w:val="28"/>
          <w:szCs w:val="28"/>
        </w:rPr>
        <w:t xml:space="preserve"> x = A</w:t>
      </w:r>
      <w:r>
        <w:rPr>
          <w:sz w:val="28"/>
          <w:szCs w:val="28"/>
          <w:vertAlign w:val="superscript"/>
        </w:rPr>
        <w:t>-1</w:t>
      </w:r>
      <w:r>
        <w:rPr>
          <w:sz w:val="28"/>
          <w:szCs w:val="28"/>
        </w:rPr>
        <w:t>b.</w:t>
      </w:r>
    </w:p>
    <w:p w14:paraId="00E2153D" w14:textId="63B83EBC" w:rsidR="00F532AC" w:rsidRDefault="00F532AC" w:rsidP="00F532AC">
      <w:pPr>
        <w:spacing w:after="0"/>
        <w:rPr>
          <w:sz w:val="28"/>
          <w:szCs w:val="28"/>
        </w:rPr>
      </w:pPr>
      <w:r>
        <w:rPr>
          <w:sz w:val="28"/>
          <w:szCs w:val="28"/>
        </w:rPr>
        <w:t>Then the following 4 plots are plotted accordingly: -</w:t>
      </w:r>
    </w:p>
    <w:p w14:paraId="27BB594E" w14:textId="1B1BDABF" w:rsidR="00F532AC" w:rsidRDefault="00F532AC" w:rsidP="00F532AC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Surface and Contour plots of approximate solutions.</w:t>
      </w:r>
    </w:p>
    <w:p w14:paraId="1E3D7525" w14:textId="4886574D" w:rsidR="00F532AC" w:rsidRDefault="00F532AC" w:rsidP="00F532AC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Surface and Contour plots of Exact Solutions.</w:t>
      </w:r>
    </w:p>
    <w:p w14:paraId="1D60615A" w14:textId="0924141B" w:rsidR="00F532AC" w:rsidRDefault="00F532AC" w:rsidP="00F532AC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Surface plot of Errors.</w:t>
      </w:r>
    </w:p>
    <w:p w14:paraId="2A56A568" w14:textId="58306A4B" w:rsidR="00F532AC" w:rsidRPr="00F532AC" w:rsidRDefault="00F532AC" w:rsidP="00F532AC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delx</w:t>
      </w:r>
      <w:proofErr w:type="spellEnd"/>
      <w:r>
        <w:rPr>
          <w:sz w:val="28"/>
          <w:szCs w:val="28"/>
        </w:rPr>
        <w:t xml:space="preserve"> vs Max Error plot on loglog scale.</w:t>
      </w:r>
    </w:p>
    <w:p w14:paraId="5A4ECF8A" w14:textId="4E8F1306" w:rsidR="001106AE" w:rsidRDefault="00F532AC" w:rsidP="00F532AC">
      <w:pPr>
        <w:pStyle w:val="ListParagraph"/>
        <w:numPr>
          <w:ilvl w:val="0"/>
          <w:numId w:val="17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0.25</w:t>
      </w:r>
    </w:p>
    <w:p w14:paraId="7D23E20E" w14:textId="2AF44775" w:rsidR="00F532AC" w:rsidRDefault="00F532AC" w:rsidP="00F532AC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F532AC">
        <w:rPr>
          <w:sz w:val="28"/>
          <w:szCs w:val="28"/>
        </w:rPr>
        <w:drawing>
          <wp:inline distT="0" distB="0" distL="0" distR="0" wp14:anchorId="0FED0396" wp14:editId="12AF474B">
            <wp:extent cx="2146300" cy="3251200"/>
            <wp:effectExtent l="0" t="0" r="0" b="0"/>
            <wp:docPr id="46101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13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AD76" w14:textId="658A698A" w:rsidR="00F532AC" w:rsidRDefault="00F532AC" w:rsidP="00F532AC">
      <w:pPr>
        <w:rPr>
          <w:sz w:val="28"/>
          <w:szCs w:val="28"/>
        </w:rPr>
      </w:pPr>
      <w:r>
        <w:rPr>
          <w:sz w:val="28"/>
          <w:szCs w:val="28"/>
        </w:rPr>
        <w:t>Here in matrix A, x is increasing from left to right and y is increasing from bottom to top.</w:t>
      </w:r>
    </w:p>
    <w:p w14:paraId="1A5CDD33" w14:textId="77777777" w:rsidR="00F532AC" w:rsidRDefault="00F532AC" w:rsidP="00F532AC">
      <w:pPr>
        <w:rPr>
          <w:sz w:val="28"/>
          <w:szCs w:val="28"/>
        </w:rPr>
      </w:pPr>
    </w:p>
    <w:p w14:paraId="61BB38D7" w14:textId="77777777" w:rsidR="00F532AC" w:rsidRDefault="00F532AC" w:rsidP="00F532AC">
      <w:pPr>
        <w:rPr>
          <w:sz w:val="28"/>
          <w:szCs w:val="28"/>
        </w:rPr>
      </w:pPr>
    </w:p>
    <w:p w14:paraId="2239E947" w14:textId="3FBC390A" w:rsidR="00F532AC" w:rsidRDefault="00F532AC" w:rsidP="00F532A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3A84E1" wp14:editId="389B1EE9">
            <wp:extent cx="3417300" cy="2607012"/>
            <wp:effectExtent l="0" t="0" r="0" b="0"/>
            <wp:docPr id="62769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91197" name="Picture 6276911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162" cy="26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8E737CF" wp14:editId="0DA61C5F">
            <wp:extent cx="3394953" cy="2591621"/>
            <wp:effectExtent l="0" t="0" r="0" b="0"/>
            <wp:docPr id="1191502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2334" name="Picture 11915023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86" cy="26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3AD" w14:textId="38CE9A79" w:rsidR="00F532AC" w:rsidRDefault="00F532AC" w:rsidP="00F532A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E7802E" wp14:editId="0D01805D">
            <wp:extent cx="3411165" cy="2558374"/>
            <wp:effectExtent l="0" t="0" r="5715" b="0"/>
            <wp:docPr id="718642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42467" name="Picture 7186424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446" cy="2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B7EEF25" wp14:editId="6F683D38">
            <wp:extent cx="3410585" cy="2557939"/>
            <wp:effectExtent l="0" t="0" r="5715" b="0"/>
            <wp:docPr id="19393029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2977" name="Picture 19393029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92" cy="25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B9F0" w14:textId="26E1194B" w:rsidR="00F532AC" w:rsidRDefault="00F532AC" w:rsidP="00F532A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For h = 0.2</w:t>
      </w:r>
    </w:p>
    <w:p w14:paraId="5EB1F01C" w14:textId="22B81DDE" w:rsidR="00F532AC" w:rsidRDefault="00F532AC" w:rsidP="00F532AC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532AC">
        <w:rPr>
          <w:sz w:val="28"/>
          <w:szCs w:val="28"/>
        </w:rPr>
        <w:drawing>
          <wp:inline distT="0" distB="0" distL="0" distR="0" wp14:anchorId="3233FA60" wp14:editId="36105DBD">
            <wp:extent cx="4157118" cy="2918297"/>
            <wp:effectExtent l="0" t="0" r="0" b="3175"/>
            <wp:docPr id="59692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1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429" cy="29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99E" w14:textId="41A905C1" w:rsidR="00F532AC" w:rsidRDefault="00F532AC" w:rsidP="00F532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Here also, for matrix A, the x and y increase in same direction as (a) part.</w:t>
      </w:r>
    </w:p>
    <w:p w14:paraId="3FA2AD90" w14:textId="638741CC" w:rsidR="00F532AC" w:rsidRDefault="00841AE4" w:rsidP="00841AE4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F4292B" wp14:editId="0D463B90">
            <wp:extent cx="3410585" cy="2680777"/>
            <wp:effectExtent l="0" t="0" r="5715" b="0"/>
            <wp:docPr id="13426120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082" name="Picture 13426120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43" cy="27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AC">
        <w:rPr>
          <w:noProof/>
          <w:sz w:val="28"/>
          <w:szCs w:val="28"/>
        </w:rPr>
        <w:drawing>
          <wp:inline distT="0" distB="0" distL="0" distR="0" wp14:anchorId="16BF162A" wp14:editId="6FD659F7">
            <wp:extent cx="3397885" cy="2548414"/>
            <wp:effectExtent l="0" t="0" r="5715" b="4445"/>
            <wp:docPr id="5388324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2410" name="Picture 5388324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456" cy="25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2EF" w14:textId="39597F6B" w:rsidR="00F532AC" w:rsidRDefault="00C31D4F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1CD581" wp14:editId="4EFDC6F2">
            <wp:extent cx="3411165" cy="2558374"/>
            <wp:effectExtent l="0" t="0" r="5715" b="0"/>
            <wp:docPr id="8301275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7595" name="Picture 8301275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3" cy="25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97A0F9A" wp14:editId="09139312">
            <wp:extent cx="3410585" cy="2557939"/>
            <wp:effectExtent l="0" t="0" r="5715" b="0"/>
            <wp:docPr id="2021175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7524" name="Picture 2021175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117" cy="257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34DB" w14:textId="603383D7" w:rsidR="00C31D4F" w:rsidRDefault="00C31D4F" w:rsidP="00C31D4F">
      <w:pPr>
        <w:pStyle w:val="Heading1"/>
        <w:spacing w:before="0" w:after="120"/>
      </w:pPr>
      <w:r>
        <w:t xml:space="preserve">Ques – </w:t>
      </w:r>
      <w:r>
        <w:t>2</w:t>
      </w:r>
    </w:p>
    <w:p w14:paraId="44BCDF1D" w14:textId="1AD9883D" w:rsidR="00C31D4F" w:rsidRDefault="00C31D4F" w:rsidP="00C31D4F">
      <w:pPr>
        <w:spacing w:after="0"/>
        <w:rPr>
          <w:sz w:val="28"/>
          <w:szCs w:val="28"/>
        </w:rPr>
      </w:pPr>
      <w:r>
        <w:rPr>
          <w:sz w:val="28"/>
          <w:szCs w:val="28"/>
        </w:rPr>
        <w:t>The equations obtained in Question-1 are solved by Gauss-Seidel method here for both parts taking a maximum number of iterations as 1000.</w:t>
      </w:r>
    </w:p>
    <w:p w14:paraId="5585A9A5" w14:textId="59206E9F" w:rsidR="00C31D4F" w:rsidRDefault="00C31D4F" w:rsidP="00C31D4F">
      <w:pPr>
        <w:pStyle w:val="ListParagraph"/>
        <w:numPr>
          <w:ilvl w:val="0"/>
          <w:numId w:val="19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0.25</w:t>
      </w:r>
    </w:p>
    <w:p w14:paraId="35DFC2DF" w14:textId="5B5EFA61" w:rsidR="00C31D4F" w:rsidRDefault="00C31D4F" w:rsidP="00C31D4F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31D4F">
        <w:rPr>
          <w:sz w:val="28"/>
          <w:szCs w:val="28"/>
        </w:rPr>
        <w:drawing>
          <wp:inline distT="0" distB="0" distL="0" distR="0" wp14:anchorId="501D3003" wp14:editId="1EFC49D1">
            <wp:extent cx="1770434" cy="1935480"/>
            <wp:effectExtent l="0" t="0" r="0" b="0"/>
            <wp:docPr id="51631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17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3551" cy="19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0162" w14:textId="32F30909" w:rsidR="00C31D4F" w:rsidRDefault="00C31D4F" w:rsidP="00C31D4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442A34" wp14:editId="0CE6B0A6">
            <wp:extent cx="3406737" cy="2597285"/>
            <wp:effectExtent l="0" t="0" r="0" b="0"/>
            <wp:docPr id="5787296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625" name="Picture 5787296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01" cy="26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0AE7CD5" wp14:editId="173FFD57">
            <wp:extent cx="3417301" cy="2607013"/>
            <wp:effectExtent l="0" t="0" r="0" b="0"/>
            <wp:docPr id="15051922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92285" name="Picture 15051922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17" cy="26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33C9" w14:textId="634EE547" w:rsidR="00C31D4F" w:rsidRDefault="00C31D4F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4A46D9" wp14:editId="3929E4EC">
            <wp:extent cx="3411167" cy="2558375"/>
            <wp:effectExtent l="0" t="0" r="5715" b="0"/>
            <wp:docPr id="16721923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2308" name="Picture 16721923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43" cy="25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4BEC6FB" wp14:editId="508C807C">
            <wp:extent cx="3410585" cy="2557939"/>
            <wp:effectExtent l="0" t="0" r="5715" b="0"/>
            <wp:docPr id="19377098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09837" name="Picture 19377098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62" cy="25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136B" w14:textId="061A2CD0" w:rsidR="00C31D4F" w:rsidRDefault="00C31D4F" w:rsidP="00C31D4F">
      <w:pPr>
        <w:pStyle w:val="ListParagraph"/>
        <w:numPr>
          <w:ilvl w:val="0"/>
          <w:numId w:val="19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0.2</w:t>
      </w:r>
    </w:p>
    <w:p w14:paraId="6E20E04D" w14:textId="28F77FBC" w:rsidR="00C31D4F" w:rsidRDefault="00C31D4F" w:rsidP="00C31D4F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31D4F">
        <w:rPr>
          <w:sz w:val="28"/>
          <w:szCs w:val="28"/>
        </w:rPr>
        <w:drawing>
          <wp:inline distT="0" distB="0" distL="0" distR="0" wp14:anchorId="269ABDD1" wp14:editId="4A4398EB">
            <wp:extent cx="4610911" cy="3235075"/>
            <wp:effectExtent l="0" t="0" r="0" b="3810"/>
            <wp:docPr id="149073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1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0403" cy="326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C5A0" w14:textId="687D4B9C" w:rsidR="00C31D4F" w:rsidRDefault="00C31D4F" w:rsidP="00C31D4F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Here, for part (b) y axis in matrix U is increasing from top to bottom unlike before.</w:t>
      </w:r>
    </w:p>
    <w:p w14:paraId="59BB1035" w14:textId="61FA1761" w:rsidR="00C31D4F" w:rsidRDefault="00C31D4F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EF35DA" wp14:editId="101D5682">
            <wp:extent cx="3411165" cy="2558374"/>
            <wp:effectExtent l="0" t="0" r="5715" b="0"/>
            <wp:docPr id="11055955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95589" name="Picture 11055955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9" cy="25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5FDEAC" wp14:editId="2FEC1CE5">
            <wp:extent cx="3410585" cy="2557939"/>
            <wp:effectExtent l="0" t="0" r="5715" b="0"/>
            <wp:docPr id="11778330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33083" name="Picture 11778330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304" cy="258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1522" w14:textId="4CC250B2" w:rsidR="00C31D4F" w:rsidRDefault="00C31D4F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DD73AE" wp14:editId="3292419E">
            <wp:extent cx="3411165" cy="2558374"/>
            <wp:effectExtent l="0" t="0" r="5715" b="0"/>
            <wp:docPr id="17544526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52663" name="Picture 17544526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01" cy="25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5A9BD24" wp14:editId="6AF776B7">
            <wp:extent cx="3410585" cy="2557939"/>
            <wp:effectExtent l="0" t="0" r="5715" b="0"/>
            <wp:docPr id="9713603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60354" name="Picture 9713603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30" cy="25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00D0" w14:textId="586BBAFA" w:rsidR="00841AE4" w:rsidRDefault="00841AE4" w:rsidP="00841AE4">
      <w:pPr>
        <w:pStyle w:val="Heading1"/>
        <w:spacing w:before="0" w:after="120"/>
      </w:pPr>
      <w:r>
        <w:t xml:space="preserve">Ques – </w:t>
      </w:r>
      <w:r>
        <w:t>3</w:t>
      </w:r>
    </w:p>
    <w:p w14:paraId="195005EE" w14:textId="4015B74C" w:rsidR="00841AE4" w:rsidRDefault="00841AE4" w:rsidP="00841AE4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The equations obtained in Question-1 are solved by </w:t>
      </w:r>
      <w:r>
        <w:rPr>
          <w:sz w:val="28"/>
          <w:szCs w:val="28"/>
        </w:rPr>
        <w:t>Jacobi</w:t>
      </w:r>
      <w:r>
        <w:rPr>
          <w:sz w:val="28"/>
          <w:szCs w:val="28"/>
        </w:rPr>
        <w:t xml:space="preserve"> method here for both parts taking a maximum number of iterations as 1000.</w:t>
      </w:r>
    </w:p>
    <w:p w14:paraId="6DC8C975" w14:textId="77777777" w:rsidR="00841AE4" w:rsidRDefault="00841AE4" w:rsidP="00841AE4">
      <w:pPr>
        <w:pStyle w:val="ListParagraph"/>
        <w:numPr>
          <w:ilvl w:val="0"/>
          <w:numId w:val="20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0.25</w:t>
      </w:r>
    </w:p>
    <w:p w14:paraId="3F376D97" w14:textId="02CCD54D" w:rsidR="00841AE4" w:rsidRDefault="00841AE4" w:rsidP="00C31D4F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841AE4">
        <w:rPr>
          <w:sz w:val="28"/>
          <w:szCs w:val="28"/>
        </w:rPr>
        <w:drawing>
          <wp:inline distT="0" distB="0" distL="0" distR="0" wp14:anchorId="32F443EA" wp14:editId="117250BE">
            <wp:extent cx="1431321" cy="2246630"/>
            <wp:effectExtent l="0" t="0" r="3810" b="1270"/>
            <wp:docPr id="185849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982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2468" cy="226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FA2D" w14:textId="20203A9D" w:rsidR="00841AE4" w:rsidRDefault="00841AE4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4A254A" wp14:editId="0917C467">
            <wp:extent cx="3418644" cy="2616740"/>
            <wp:effectExtent l="0" t="0" r="0" b="0"/>
            <wp:docPr id="9805068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6867" name="Picture 98050686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238" cy="26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F7555A8" wp14:editId="5C3219E1">
            <wp:extent cx="3427860" cy="2616741"/>
            <wp:effectExtent l="0" t="0" r="1270" b="0"/>
            <wp:docPr id="19243711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71159" name="Picture 19243711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119" cy="26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830" w14:textId="04FFFB64" w:rsidR="00841AE4" w:rsidRDefault="00841AE4" w:rsidP="00C31D4F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35A474" wp14:editId="2BC914DD">
            <wp:extent cx="3418205" cy="2563654"/>
            <wp:effectExtent l="0" t="0" r="0" b="1905"/>
            <wp:docPr id="17594810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81077" name="Picture 175948107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50" cy="25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B5BE0AD" wp14:editId="085B25E2">
            <wp:extent cx="3418205" cy="2563654"/>
            <wp:effectExtent l="0" t="0" r="0" b="1905"/>
            <wp:docPr id="663265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6553" name="Picture 663265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596" cy="25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EDDD" w14:textId="21B186C2" w:rsidR="00841AE4" w:rsidRDefault="001B64B0" w:rsidP="001B64B0">
      <w:pPr>
        <w:pStyle w:val="ListParagraph"/>
        <w:numPr>
          <w:ilvl w:val="0"/>
          <w:numId w:val="20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0.2</w:t>
      </w:r>
    </w:p>
    <w:p w14:paraId="2B81A297" w14:textId="555804F9" w:rsidR="001B64B0" w:rsidRDefault="001B64B0" w:rsidP="001B64B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1B64B0">
        <w:rPr>
          <w:sz w:val="28"/>
          <w:szCs w:val="28"/>
        </w:rPr>
        <w:drawing>
          <wp:inline distT="0" distB="0" distL="0" distR="0" wp14:anchorId="5168AC87" wp14:editId="707EA1D2">
            <wp:extent cx="4911512" cy="3385225"/>
            <wp:effectExtent l="0" t="0" r="3810" b="5715"/>
            <wp:docPr id="151585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555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1939" cy="341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9206" w14:textId="3CF1E798" w:rsidR="001B64B0" w:rsidRDefault="001B64B0" w:rsidP="001B64B0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Here, just like Question-2, x is increasing from left to right in all matrices while y is increasing from top to bottom in part (b) and from bottom to top in part (a).</w:t>
      </w:r>
    </w:p>
    <w:p w14:paraId="0B432E6B" w14:textId="520ADE8C" w:rsidR="001B64B0" w:rsidRDefault="001B64B0" w:rsidP="001B64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C3FFCC" wp14:editId="54F6700D">
            <wp:extent cx="3398196" cy="2548647"/>
            <wp:effectExtent l="0" t="0" r="5715" b="4445"/>
            <wp:docPr id="20419445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44507" name="Picture 20419445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99" cy="25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087FDF" wp14:editId="36863044">
            <wp:extent cx="3450076" cy="2587557"/>
            <wp:effectExtent l="0" t="0" r="4445" b="3810"/>
            <wp:docPr id="3380066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6603" name="Picture 3380066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72" cy="26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2D8C" w14:textId="5FF939D5" w:rsidR="001B64B0" w:rsidRDefault="001B64B0" w:rsidP="001B64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F53449" wp14:editId="1574A261">
            <wp:extent cx="3411165" cy="2558374"/>
            <wp:effectExtent l="0" t="0" r="5715" b="0"/>
            <wp:docPr id="5571096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09611" name="Picture 5571096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21" cy="257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72C9B42" wp14:editId="3893B432">
            <wp:extent cx="3410585" cy="2557939"/>
            <wp:effectExtent l="0" t="0" r="5715" b="0"/>
            <wp:docPr id="19974975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7596" name="Picture 199749759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858" cy="25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BC02" w14:textId="7660D47C" w:rsidR="001B64B0" w:rsidRDefault="001B64B0" w:rsidP="001B64B0">
      <w:pPr>
        <w:pStyle w:val="Heading1"/>
        <w:spacing w:before="0" w:after="120"/>
      </w:pPr>
      <w:r>
        <w:t xml:space="preserve">Ques – </w:t>
      </w:r>
      <w:r>
        <w:t>4</w:t>
      </w:r>
    </w:p>
    <w:p w14:paraId="2073F651" w14:textId="153E1997" w:rsidR="001B64B0" w:rsidRDefault="001B64B0" w:rsidP="001B64B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By using the </w:t>
      </w:r>
      <w:r>
        <w:rPr>
          <w:sz w:val="28"/>
          <w:szCs w:val="28"/>
        </w:rPr>
        <w:t>FTCS</w:t>
      </w:r>
      <w:r>
        <w:rPr>
          <w:sz w:val="28"/>
          <w:szCs w:val="28"/>
        </w:rPr>
        <w:t xml:space="preserve"> method,</w:t>
      </w:r>
      <w:r>
        <w:rPr>
          <w:sz w:val="28"/>
          <w:szCs w:val="28"/>
        </w:rPr>
        <w:t xml:space="preserve"> BTCS method and the Crank-Nicolson method,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e</w:t>
      </w:r>
      <w:r>
        <w:rPr>
          <w:sz w:val="28"/>
          <w:szCs w:val="28"/>
        </w:rPr>
        <w:t xml:space="preserve"> giv</w:t>
      </w:r>
      <w:r>
        <w:rPr>
          <w:sz w:val="28"/>
          <w:szCs w:val="28"/>
        </w:rPr>
        <w:t xml:space="preserve">en </w:t>
      </w:r>
      <w:r>
        <w:rPr>
          <w:sz w:val="28"/>
          <w:szCs w:val="28"/>
        </w:rPr>
        <w:t>BVPs are estimated</w:t>
      </w:r>
      <w:r>
        <w:rPr>
          <w:sz w:val="28"/>
          <w:szCs w:val="28"/>
        </w:rPr>
        <w:t xml:space="preserve">. The </w:t>
      </w:r>
      <w:r w:rsidRPr="001B64B0">
        <w:rPr>
          <w:b/>
          <w:bCs/>
          <w:sz w:val="28"/>
          <w:szCs w:val="28"/>
        </w:rPr>
        <w:t>surface plot of exact solutions</w:t>
      </w:r>
      <w:r>
        <w:rPr>
          <w:sz w:val="28"/>
          <w:szCs w:val="28"/>
        </w:rPr>
        <w:t xml:space="preserve"> is plotted once for both the parts</w:t>
      </w:r>
      <w:r>
        <w:rPr>
          <w:sz w:val="28"/>
          <w:szCs w:val="28"/>
        </w:rPr>
        <w:t xml:space="preserve"> and the following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plots are plotted </w:t>
      </w:r>
      <w:r>
        <w:rPr>
          <w:sz w:val="28"/>
          <w:szCs w:val="28"/>
        </w:rPr>
        <w:t>for each method in both the parts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>-</w:t>
      </w:r>
    </w:p>
    <w:p w14:paraId="1BBD3CD9" w14:textId="61DD1C37" w:rsidR="001B64B0" w:rsidRDefault="001B64B0" w:rsidP="001B64B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Surface plot of approximate solutions.</w:t>
      </w:r>
    </w:p>
    <w:p w14:paraId="71F279A7" w14:textId="2DA45A54" w:rsidR="001B64B0" w:rsidRDefault="001B64B0" w:rsidP="001B64B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Exact and approximate solutions plot at the final time level.</w:t>
      </w:r>
    </w:p>
    <w:p w14:paraId="7E31F19A" w14:textId="77777777" w:rsidR="001B64B0" w:rsidRDefault="001B64B0" w:rsidP="001B64B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delx</w:t>
      </w:r>
      <w:proofErr w:type="spellEnd"/>
      <w:r>
        <w:rPr>
          <w:sz w:val="28"/>
          <w:szCs w:val="28"/>
        </w:rPr>
        <w:t xml:space="preserve"> vs Max Error plot on loglog scale.</w:t>
      </w:r>
    </w:p>
    <w:p w14:paraId="0CA5AC89" w14:textId="148AE4D8" w:rsidR="001B64B0" w:rsidRPr="001B64B0" w:rsidRDefault="001B64B0" w:rsidP="001B64B0">
      <w:pPr>
        <w:spacing w:after="0"/>
        <w:rPr>
          <w:sz w:val="28"/>
          <w:szCs w:val="28"/>
        </w:rPr>
      </w:pPr>
      <w:r>
        <w:rPr>
          <w:sz w:val="28"/>
          <w:szCs w:val="28"/>
        </w:rPr>
        <w:t>Here, for all the matrices mentioned, the x-axis is increasing from left to right and the y-axis is increasing from top to bottom.</w:t>
      </w:r>
    </w:p>
    <w:p w14:paraId="413AB25C" w14:textId="5D6B4F7B" w:rsidR="001B64B0" w:rsidRDefault="001B64B0" w:rsidP="001B64B0">
      <w:pPr>
        <w:rPr>
          <w:sz w:val="28"/>
          <w:szCs w:val="28"/>
        </w:rPr>
      </w:pPr>
    </w:p>
    <w:p w14:paraId="4D47AF19" w14:textId="77777777" w:rsidR="006526DD" w:rsidRDefault="006526DD" w:rsidP="001B64B0">
      <w:pPr>
        <w:rPr>
          <w:sz w:val="28"/>
          <w:szCs w:val="28"/>
        </w:rPr>
      </w:pPr>
    </w:p>
    <w:p w14:paraId="1270A0D5" w14:textId="26186BDF" w:rsidR="006526DD" w:rsidRDefault="006526DD" w:rsidP="006526DD">
      <w:pPr>
        <w:pStyle w:val="ListParagraph"/>
        <w:numPr>
          <w:ilvl w:val="0"/>
          <w:numId w:val="2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FTCS</w:t>
      </w:r>
    </w:p>
    <w:p w14:paraId="1AC41BF6" w14:textId="664F83DB" w:rsidR="006526DD" w:rsidRDefault="006526DD" w:rsidP="006526DD">
      <w:pPr>
        <w:rPr>
          <w:sz w:val="28"/>
          <w:szCs w:val="28"/>
        </w:rPr>
      </w:pPr>
      <w:r w:rsidRPr="006526DD">
        <w:rPr>
          <w:sz w:val="28"/>
          <w:szCs w:val="28"/>
        </w:rPr>
        <w:drawing>
          <wp:inline distT="0" distB="0" distL="0" distR="0" wp14:anchorId="13825AFA" wp14:editId="1DD05096">
            <wp:extent cx="7165033" cy="2451370"/>
            <wp:effectExtent l="0" t="0" r="0" b="0"/>
            <wp:docPr id="28237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761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86758" cy="24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6DE" w14:textId="19970A75" w:rsidR="006526DD" w:rsidRDefault="006526DD" w:rsidP="006526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78F2A9" wp14:editId="627E54FB">
            <wp:extent cx="3411164" cy="2558374"/>
            <wp:effectExtent l="0" t="0" r="5715" b="0"/>
            <wp:docPr id="8534874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7486" name="Picture 8534874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86" cy="26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02F2684" wp14:editId="79C054B3">
            <wp:extent cx="3424137" cy="2568103"/>
            <wp:effectExtent l="0" t="0" r="5080" b="0"/>
            <wp:docPr id="18534903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90348" name="Picture 18534903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24" cy="26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5037" w14:textId="6F4CFF26" w:rsidR="006526DD" w:rsidRDefault="006526DD" w:rsidP="006526DD">
      <w:pPr>
        <w:spacing w:after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EBD03F" wp14:editId="6CD9C751">
            <wp:extent cx="3942945" cy="2957209"/>
            <wp:effectExtent l="0" t="0" r="0" b="1905"/>
            <wp:docPr id="3541096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09696" name="Picture 35410969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364" cy="30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ABD3" w14:textId="77777777" w:rsidR="006526DD" w:rsidRDefault="006526DD" w:rsidP="006526DD">
      <w:pPr>
        <w:rPr>
          <w:sz w:val="28"/>
          <w:szCs w:val="28"/>
        </w:rPr>
      </w:pPr>
    </w:p>
    <w:p w14:paraId="5F14130B" w14:textId="61CD5F2F" w:rsidR="006526DD" w:rsidRDefault="006526DD" w:rsidP="006526DD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BTCS</w:t>
      </w:r>
    </w:p>
    <w:p w14:paraId="329E226A" w14:textId="3A04FEFF" w:rsidR="006526DD" w:rsidRDefault="006526DD" w:rsidP="006526DD">
      <w:pPr>
        <w:spacing w:after="0"/>
        <w:rPr>
          <w:sz w:val="28"/>
          <w:szCs w:val="28"/>
        </w:rPr>
      </w:pPr>
      <w:r w:rsidRPr="006526DD">
        <w:rPr>
          <w:sz w:val="28"/>
          <w:szCs w:val="28"/>
        </w:rPr>
        <w:drawing>
          <wp:inline distT="0" distB="0" distL="0" distR="0" wp14:anchorId="6CB73D73" wp14:editId="5C7920BD">
            <wp:extent cx="7140102" cy="2442841"/>
            <wp:effectExtent l="0" t="0" r="0" b="0"/>
            <wp:docPr id="154338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817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67023" cy="24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1331" w14:textId="1928F6EE" w:rsidR="006526DD" w:rsidRDefault="006526DD" w:rsidP="006526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95C1C8" wp14:editId="3E696879">
            <wp:extent cx="3411166" cy="2558374"/>
            <wp:effectExtent l="0" t="0" r="5715" b="0"/>
            <wp:docPr id="13268223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22351" name="Picture 132682235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52" cy="25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296BD2C" wp14:editId="0EA72CAC">
            <wp:extent cx="3410585" cy="2557939"/>
            <wp:effectExtent l="0" t="0" r="5715" b="0"/>
            <wp:docPr id="8558121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2121" name="Picture 8558121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710" cy="25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2CB1" w14:textId="14A1C14F" w:rsidR="006526DD" w:rsidRDefault="006526DD" w:rsidP="006526D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7E62B8" wp14:editId="7CA986D9">
            <wp:extent cx="4293138" cy="3219855"/>
            <wp:effectExtent l="0" t="0" r="0" b="6350"/>
            <wp:docPr id="6521796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79656" name="Picture 6521796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014" cy="32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4D07" w14:textId="064FAA2C" w:rsidR="006526DD" w:rsidRDefault="006526DD" w:rsidP="006526DD">
      <w:pPr>
        <w:pStyle w:val="ListParagraph"/>
        <w:spacing w:after="0"/>
        <w:rPr>
          <w:sz w:val="28"/>
          <w:szCs w:val="28"/>
        </w:rPr>
      </w:pPr>
      <w:r w:rsidRPr="006526DD">
        <w:rPr>
          <w:sz w:val="28"/>
          <w:szCs w:val="28"/>
        </w:rPr>
        <w:lastRenderedPageBreak/>
        <w:t>Crank-Nicolson</w:t>
      </w:r>
    </w:p>
    <w:p w14:paraId="34DE37D9" w14:textId="15954EAB" w:rsidR="006526DD" w:rsidRDefault="006526DD" w:rsidP="006526DD">
      <w:pPr>
        <w:spacing w:after="0"/>
        <w:rPr>
          <w:sz w:val="28"/>
          <w:szCs w:val="28"/>
        </w:rPr>
      </w:pPr>
      <w:r w:rsidRPr="006526DD">
        <w:rPr>
          <w:sz w:val="28"/>
          <w:szCs w:val="28"/>
        </w:rPr>
        <w:drawing>
          <wp:inline distT="0" distB="0" distL="0" distR="0" wp14:anchorId="1BF7C4F3" wp14:editId="59ACE640">
            <wp:extent cx="7136599" cy="2441642"/>
            <wp:effectExtent l="0" t="0" r="1270" b="0"/>
            <wp:docPr id="70977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27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60331" cy="244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931C" w14:textId="18525FBF" w:rsidR="006526DD" w:rsidRDefault="006526DD" w:rsidP="006526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2FE0F4" wp14:editId="00DEC148">
            <wp:extent cx="3411165" cy="2558374"/>
            <wp:effectExtent l="0" t="0" r="5715" b="0"/>
            <wp:docPr id="19567829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82934" name="Picture 19567829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779" cy="26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2895381" wp14:editId="728F5C8F">
            <wp:extent cx="3410585" cy="2557939"/>
            <wp:effectExtent l="0" t="0" r="5715" b="0"/>
            <wp:docPr id="18259713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71360" name="Picture 18259713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78" cy="25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827" w14:textId="5483AD90" w:rsidR="006526DD" w:rsidRDefault="006526DD" w:rsidP="006526D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A63EC2" wp14:editId="28D0EFE1">
            <wp:extent cx="4280170" cy="3210127"/>
            <wp:effectExtent l="0" t="0" r="0" b="3175"/>
            <wp:docPr id="18342512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204" name="Picture 183425120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08" cy="3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E533" w14:textId="539EEFDE" w:rsidR="006526DD" w:rsidRDefault="006526DD" w:rsidP="006526DD">
      <w:pPr>
        <w:pStyle w:val="ListParagraph"/>
        <w:numPr>
          <w:ilvl w:val="0"/>
          <w:numId w:val="2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FTCS</w:t>
      </w:r>
    </w:p>
    <w:p w14:paraId="230CB486" w14:textId="1A69E2ED" w:rsidR="006526DD" w:rsidRDefault="006526DD" w:rsidP="006526DD">
      <w:pPr>
        <w:rPr>
          <w:sz w:val="28"/>
          <w:szCs w:val="28"/>
        </w:rPr>
      </w:pPr>
      <w:r w:rsidRPr="006526DD">
        <w:rPr>
          <w:sz w:val="28"/>
          <w:szCs w:val="28"/>
        </w:rPr>
        <w:drawing>
          <wp:inline distT="0" distB="0" distL="0" distR="0" wp14:anchorId="6B33638E" wp14:editId="0EC30F46">
            <wp:extent cx="7103949" cy="2947481"/>
            <wp:effectExtent l="0" t="0" r="0" b="0"/>
            <wp:docPr id="165565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582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4208" cy="29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B73A" w14:textId="0D5650E0" w:rsidR="006526DD" w:rsidRDefault="006526DD" w:rsidP="006526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8CB285" wp14:editId="56CD9B70">
            <wp:extent cx="3424136" cy="2568102"/>
            <wp:effectExtent l="0" t="0" r="5080" b="0"/>
            <wp:docPr id="20701319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1988" name="Picture 207013198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89" cy="25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3695CCB" wp14:editId="4C543DA4">
            <wp:extent cx="3423920" cy="2567940"/>
            <wp:effectExtent l="0" t="0" r="5080" b="0"/>
            <wp:docPr id="441879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959" name="Picture 4418795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96" cy="25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F1A7" w14:textId="071806F1" w:rsidR="006526DD" w:rsidRDefault="006526DD" w:rsidP="006526D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CF01CD" wp14:editId="257D207E">
            <wp:extent cx="3657600" cy="2743200"/>
            <wp:effectExtent l="0" t="0" r="0" b="0"/>
            <wp:docPr id="12834080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08003" name="Picture 12834080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984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9A7" w14:textId="61DCAE41" w:rsidR="006526DD" w:rsidRDefault="006526DD" w:rsidP="006526DD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BTCS</w:t>
      </w:r>
    </w:p>
    <w:p w14:paraId="64578BB4" w14:textId="2A7B86A3" w:rsidR="006526DD" w:rsidRDefault="00244701" w:rsidP="006526DD">
      <w:pPr>
        <w:rPr>
          <w:sz w:val="28"/>
          <w:szCs w:val="28"/>
        </w:rPr>
      </w:pPr>
      <w:r w:rsidRPr="00244701">
        <w:rPr>
          <w:sz w:val="28"/>
          <w:szCs w:val="28"/>
        </w:rPr>
        <w:drawing>
          <wp:inline distT="0" distB="0" distL="0" distR="0" wp14:anchorId="5FE8D821" wp14:editId="4F3E94AB">
            <wp:extent cx="7098971" cy="2276272"/>
            <wp:effectExtent l="0" t="0" r="635" b="0"/>
            <wp:docPr id="11876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5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46053" cy="229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5BB8" w14:textId="7F0B5AF5" w:rsidR="00244701" w:rsidRDefault="00244701" w:rsidP="006526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4595DD" wp14:editId="576A3D49">
            <wp:extent cx="3411165" cy="2558374"/>
            <wp:effectExtent l="0" t="0" r="5715" b="0"/>
            <wp:docPr id="3249718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1847" name="Picture 3249718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857" cy="257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1AD5D24" wp14:editId="267AFDE0">
            <wp:extent cx="3410585" cy="2557939"/>
            <wp:effectExtent l="0" t="0" r="5715" b="0"/>
            <wp:docPr id="9215995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9579" name="Picture 92159957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57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07E9" w14:textId="26B2E048" w:rsidR="00244701" w:rsidRDefault="00244701" w:rsidP="0024470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52EF77" wp14:editId="0D26D9B7">
            <wp:extent cx="4426085" cy="3319564"/>
            <wp:effectExtent l="0" t="0" r="0" b="0"/>
            <wp:docPr id="150119612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96126" name="Picture 15011961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939" cy="33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E267" w14:textId="1BA4CB94" w:rsidR="00244701" w:rsidRDefault="00244701" w:rsidP="00244701">
      <w:pPr>
        <w:pStyle w:val="ListParagraph"/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Crank-Nicolson</w:t>
      </w:r>
    </w:p>
    <w:p w14:paraId="7A753925" w14:textId="475A7955" w:rsidR="00244701" w:rsidRDefault="00244701" w:rsidP="00244701">
      <w:pPr>
        <w:spacing w:after="0"/>
        <w:rPr>
          <w:sz w:val="28"/>
          <w:szCs w:val="28"/>
        </w:rPr>
      </w:pPr>
      <w:r w:rsidRPr="00244701">
        <w:rPr>
          <w:sz w:val="28"/>
          <w:szCs w:val="28"/>
        </w:rPr>
        <w:drawing>
          <wp:inline distT="0" distB="0" distL="0" distR="0" wp14:anchorId="74ED8A5E" wp14:editId="7B54E4F3">
            <wp:extent cx="7068633" cy="2266544"/>
            <wp:effectExtent l="0" t="0" r="5715" b="0"/>
            <wp:docPr id="113184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75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00194" cy="22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AA61" w14:textId="322719D2" w:rsidR="00244701" w:rsidRDefault="00244701" w:rsidP="00244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6DA8F1" wp14:editId="261EF843">
            <wp:extent cx="3424136" cy="2568102"/>
            <wp:effectExtent l="0" t="0" r="5080" b="0"/>
            <wp:docPr id="139832042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20424" name="Picture 139832042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597" cy="25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11656A5" wp14:editId="470501B3">
            <wp:extent cx="3411167" cy="2558375"/>
            <wp:effectExtent l="0" t="0" r="5715" b="0"/>
            <wp:docPr id="4548837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83764" name="Picture 45488376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37" cy="25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EF5" w14:textId="1E675C8A" w:rsidR="00244701" w:rsidRDefault="00244701" w:rsidP="0024470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5E369" wp14:editId="5C9E7BEC">
            <wp:extent cx="4734125" cy="3550595"/>
            <wp:effectExtent l="0" t="0" r="3175" b="5715"/>
            <wp:docPr id="404092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236" name="Picture 404092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865" cy="35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EC78" w14:textId="208C9811" w:rsidR="00244701" w:rsidRDefault="00244701" w:rsidP="00244701">
      <w:pPr>
        <w:rPr>
          <w:sz w:val="36"/>
          <w:szCs w:val="36"/>
        </w:rPr>
      </w:pPr>
      <w:r w:rsidRPr="00244701">
        <w:rPr>
          <w:b/>
          <w:bCs/>
          <w:sz w:val="36"/>
          <w:szCs w:val="36"/>
          <w:u w:val="single"/>
        </w:rPr>
        <w:lastRenderedPageBreak/>
        <w:t>Some Observations</w:t>
      </w:r>
      <w:r>
        <w:rPr>
          <w:b/>
          <w:bCs/>
          <w:sz w:val="36"/>
          <w:szCs w:val="36"/>
          <w:u w:val="single"/>
        </w:rPr>
        <w:t xml:space="preserve"> for Question-4</w:t>
      </w:r>
      <w:r>
        <w:rPr>
          <w:sz w:val="36"/>
          <w:szCs w:val="36"/>
        </w:rPr>
        <w:t xml:space="preserve">: - </w:t>
      </w:r>
    </w:p>
    <w:p w14:paraId="3D46E1F5" w14:textId="14816FDD" w:rsidR="00244701" w:rsidRDefault="00244701" w:rsidP="00244701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For part-(a), Crank-Nicolson scheme is providing the best estimate to actual solution, while for part-(b), BTCS scheme is doing that.</w:t>
      </w:r>
    </w:p>
    <w:p w14:paraId="406E09C3" w14:textId="6EEB86C7" w:rsidR="00244701" w:rsidRDefault="00244701" w:rsidP="00244701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In part-(b), FTCS scheme is severely failing, as we can observe that it is giving very high values (of order 10</w:t>
      </w:r>
      <w:r>
        <w:rPr>
          <w:sz w:val="28"/>
          <w:szCs w:val="28"/>
          <w:vertAlign w:val="superscript"/>
        </w:rPr>
        <w:t>5</w:t>
      </w:r>
      <w:r>
        <w:rPr>
          <w:sz w:val="28"/>
          <w:szCs w:val="28"/>
        </w:rPr>
        <w:t>) than the actual solution stating that FTCS is not suitable here.</w:t>
      </w:r>
    </w:p>
    <w:p w14:paraId="2A7182EC" w14:textId="30429B41" w:rsidR="00244701" w:rsidRPr="00244701" w:rsidRDefault="00244701" w:rsidP="00244701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For part-(b), Crank-Nicolson scheme is giving an oscillatory solution, this may be due to the noise from some extra unwanted term, making this scheme not suitable here.</w:t>
      </w:r>
    </w:p>
    <w:sectPr w:rsidR="00244701" w:rsidRPr="00244701" w:rsidSect="001106AE">
      <w:footerReference w:type="default" r:id="rId6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F7A5B" w14:textId="77777777" w:rsidR="00795CAF" w:rsidRDefault="00795CAF">
      <w:pPr>
        <w:spacing w:after="0" w:line="240" w:lineRule="auto"/>
      </w:pPr>
      <w:r>
        <w:separator/>
      </w:r>
    </w:p>
    <w:p w14:paraId="2215CFCD" w14:textId="77777777" w:rsidR="00795CAF" w:rsidRDefault="00795CAF"/>
    <w:p w14:paraId="39D19DAD" w14:textId="77777777" w:rsidR="00795CAF" w:rsidRDefault="00795CAF"/>
  </w:endnote>
  <w:endnote w:type="continuationSeparator" w:id="0">
    <w:p w14:paraId="0163B888" w14:textId="77777777" w:rsidR="00795CAF" w:rsidRDefault="00795CAF">
      <w:pPr>
        <w:spacing w:after="0" w:line="240" w:lineRule="auto"/>
      </w:pPr>
      <w:r>
        <w:continuationSeparator/>
      </w:r>
    </w:p>
    <w:p w14:paraId="69AADAE6" w14:textId="77777777" w:rsidR="00795CAF" w:rsidRDefault="00795CAF"/>
    <w:p w14:paraId="5A9C8AD0" w14:textId="77777777" w:rsidR="00795CAF" w:rsidRDefault="00795C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296982" w14:textId="77777777" w:rsidR="00982C4F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9835C" w14:textId="77777777" w:rsidR="00795CAF" w:rsidRDefault="00795CAF">
      <w:pPr>
        <w:spacing w:after="0" w:line="240" w:lineRule="auto"/>
      </w:pPr>
      <w:r>
        <w:separator/>
      </w:r>
    </w:p>
    <w:p w14:paraId="6CA1530F" w14:textId="77777777" w:rsidR="00795CAF" w:rsidRDefault="00795CAF"/>
    <w:p w14:paraId="03FC6335" w14:textId="77777777" w:rsidR="00795CAF" w:rsidRDefault="00795CAF"/>
  </w:footnote>
  <w:footnote w:type="continuationSeparator" w:id="0">
    <w:p w14:paraId="57BF49E5" w14:textId="77777777" w:rsidR="00795CAF" w:rsidRDefault="00795CAF">
      <w:pPr>
        <w:spacing w:after="0" w:line="240" w:lineRule="auto"/>
      </w:pPr>
      <w:r>
        <w:continuationSeparator/>
      </w:r>
    </w:p>
    <w:p w14:paraId="6082B56C" w14:textId="77777777" w:rsidR="00795CAF" w:rsidRDefault="00795CAF"/>
    <w:p w14:paraId="1176EB45" w14:textId="77777777" w:rsidR="00795CAF" w:rsidRDefault="00795CA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F604ECC"/>
    <w:multiLevelType w:val="hybridMultilevel"/>
    <w:tmpl w:val="82C2ADCA"/>
    <w:lvl w:ilvl="0" w:tplc="C082AEE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CF7C6E"/>
    <w:multiLevelType w:val="hybridMultilevel"/>
    <w:tmpl w:val="6A281F20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85629A"/>
    <w:multiLevelType w:val="hybridMultilevel"/>
    <w:tmpl w:val="9EC20E44"/>
    <w:lvl w:ilvl="0" w:tplc="913054A4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07674F"/>
    <w:multiLevelType w:val="hybridMultilevel"/>
    <w:tmpl w:val="11F66CBE"/>
    <w:lvl w:ilvl="0" w:tplc="AE42C5A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FB12B4"/>
    <w:multiLevelType w:val="hybridMultilevel"/>
    <w:tmpl w:val="0F98844E"/>
    <w:lvl w:ilvl="0" w:tplc="A340720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9A2053"/>
    <w:multiLevelType w:val="hybridMultilevel"/>
    <w:tmpl w:val="6A281F20"/>
    <w:lvl w:ilvl="0" w:tplc="AE42C5A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640020">
    <w:abstractNumId w:val="9"/>
  </w:num>
  <w:num w:numId="2" w16cid:durableId="1645619985">
    <w:abstractNumId w:val="14"/>
  </w:num>
  <w:num w:numId="3" w16cid:durableId="1194806750">
    <w:abstractNumId w:val="18"/>
  </w:num>
  <w:num w:numId="4" w16cid:durableId="2144081605">
    <w:abstractNumId w:val="15"/>
  </w:num>
  <w:num w:numId="5" w16cid:durableId="119079245">
    <w:abstractNumId w:val="11"/>
  </w:num>
  <w:num w:numId="6" w16cid:durableId="1443264951">
    <w:abstractNumId w:val="7"/>
  </w:num>
  <w:num w:numId="7" w16cid:durableId="1882085076">
    <w:abstractNumId w:val="6"/>
  </w:num>
  <w:num w:numId="8" w16cid:durableId="211039072">
    <w:abstractNumId w:val="5"/>
  </w:num>
  <w:num w:numId="9" w16cid:durableId="1270696904">
    <w:abstractNumId w:val="4"/>
  </w:num>
  <w:num w:numId="10" w16cid:durableId="478040652">
    <w:abstractNumId w:val="8"/>
  </w:num>
  <w:num w:numId="11" w16cid:durableId="1598098182">
    <w:abstractNumId w:val="3"/>
  </w:num>
  <w:num w:numId="12" w16cid:durableId="254017924">
    <w:abstractNumId w:val="2"/>
  </w:num>
  <w:num w:numId="13" w16cid:durableId="317657190">
    <w:abstractNumId w:val="1"/>
  </w:num>
  <w:num w:numId="14" w16cid:durableId="585503985">
    <w:abstractNumId w:val="0"/>
  </w:num>
  <w:num w:numId="15" w16cid:durableId="1271744890">
    <w:abstractNumId w:val="17"/>
  </w:num>
  <w:num w:numId="16" w16cid:durableId="177894463">
    <w:abstractNumId w:val="20"/>
  </w:num>
  <w:num w:numId="17" w16cid:durableId="633172017">
    <w:abstractNumId w:val="19"/>
  </w:num>
  <w:num w:numId="18" w16cid:durableId="1532232252">
    <w:abstractNumId w:val="10"/>
  </w:num>
  <w:num w:numId="19" w16cid:durableId="465901447">
    <w:abstractNumId w:val="21"/>
  </w:num>
  <w:num w:numId="20" w16cid:durableId="1431270549">
    <w:abstractNumId w:val="12"/>
  </w:num>
  <w:num w:numId="21" w16cid:durableId="623929607">
    <w:abstractNumId w:val="16"/>
  </w:num>
  <w:num w:numId="22" w16cid:durableId="9612334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6AE"/>
    <w:rsid w:val="001106AE"/>
    <w:rsid w:val="001B64B0"/>
    <w:rsid w:val="00244701"/>
    <w:rsid w:val="006526DD"/>
    <w:rsid w:val="00795CAF"/>
    <w:rsid w:val="00841AE4"/>
    <w:rsid w:val="008A4E9B"/>
    <w:rsid w:val="00982C4F"/>
    <w:rsid w:val="00C31D4F"/>
    <w:rsid w:val="00F53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F86C75"/>
  <w15:chartTrackingRefBased/>
  <w15:docId w15:val="{7CCD9F10-700E-754A-8332-1FFB3C706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F53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panshugoyal8107/Library/Containers/com.microsoft.Word/Data/Library/Application%20Support/Microsoft/Office/16.0/DTS/en-IN%7b2A7CEAD9-AEC0-8045-A1BC-F5CCF1A872CF%7d/%7bAB8ECE27-CCE2-2A4A-899D-52EFBE11CB2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50</TotalTime>
  <Pages>14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DIPANSHU GOYAL</cp:lastModifiedBy>
  <cp:revision>1</cp:revision>
  <dcterms:created xsi:type="dcterms:W3CDTF">2024-04-19T16:45:00Z</dcterms:created>
  <dcterms:modified xsi:type="dcterms:W3CDTF">2024-04-19T17:58:00Z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